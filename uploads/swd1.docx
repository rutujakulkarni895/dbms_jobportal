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653D" w:rsidRPr="00A43781" w14:paraId="26AB793C" w14:textId="77777777" w:rsidTr="007D653D">
        <w:trPr>
          <w:trHeight w:val="12198"/>
        </w:trPr>
        <w:tc>
          <w:tcPr>
            <w:tcW w:w="10456" w:type="dxa"/>
            <w:vAlign w:val="center"/>
          </w:tcPr>
          <w:p w14:paraId="27C24E8C" w14:textId="20A39048" w:rsidR="007D653D" w:rsidRPr="00A43781" w:rsidRDefault="00392801" w:rsidP="007D653D">
            <w:pPr>
              <w:spacing w:after="109"/>
              <w:ind w:right="-134"/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  <w:r w:rsidRPr="00A43781">
              <w:rPr>
                <w:rFonts w:ascii="Aptos Display" w:eastAsia="Times New Roman" w:hAnsi="Aptos Display" w:cs="Times New Roman"/>
                <w:noProof/>
                <w:color w:val="000000"/>
                <w:sz w:val="32"/>
                <w:szCs w:val="24"/>
                <w:lang w:eastAsia="en-IN" w:bidi="en-IN"/>
              </w:rPr>
              <w:drawing>
                <wp:inline distT="0" distB="0" distL="0" distR="0" wp14:anchorId="3DE2DCEB" wp14:editId="6B5FE73B">
                  <wp:extent cx="1028700" cy="1259897"/>
                  <wp:effectExtent l="0" t="0" r="0" b="0"/>
                  <wp:docPr id="1270828715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828715" name="Picture 1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723" cy="1275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3781">
              <w:rPr>
                <w:rFonts w:ascii="Aptos Display" w:eastAsia="Times New Roman" w:hAnsi="Aptos Display" w:cs="Times New Roman"/>
                <w:color w:val="000000"/>
                <w:sz w:val="32"/>
                <w:szCs w:val="24"/>
                <w:lang w:eastAsia="en-IN" w:bidi="en-IN"/>
              </w:rPr>
              <w:br/>
            </w:r>
            <w:r w:rsidR="007D653D" w:rsidRPr="00A43781">
              <w:rPr>
                <w:rFonts w:ascii="Aptos Display" w:eastAsia="Times New Roman" w:hAnsi="Aptos Display" w:cs="Times New Roman"/>
                <w:color w:val="000000"/>
                <w:sz w:val="32"/>
                <w:szCs w:val="24"/>
                <w:lang w:eastAsia="en-IN" w:bidi="en-IN"/>
              </w:rPr>
              <w:t>Bansilal Ramnath Agarwal Charitable Trust’s</w:t>
            </w:r>
          </w:p>
          <w:p w14:paraId="644C20F5" w14:textId="77722644" w:rsidR="007D653D" w:rsidRPr="00AE7A1F" w:rsidRDefault="00AE7A1F" w:rsidP="007D653D">
            <w:pPr>
              <w:spacing w:after="21"/>
              <w:ind w:right="-134"/>
              <w:jc w:val="center"/>
              <w:rPr>
                <w:rStyle w:val="Hyperlink"/>
                <w:rFonts w:ascii="Aptos Display" w:eastAsia="Times New Roman" w:hAnsi="Aptos Display" w:cs="Times New Roman"/>
                <w:b/>
                <w:color w:val="auto"/>
                <w:sz w:val="28"/>
                <w:szCs w:val="24"/>
                <w:u w:val="none"/>
                <w:lang w:eastAsia="en-IN" w:bidi="en-IN"/>
              </w:rPr>
            </w:pPr>
            <w:r w:rsidRPr="00AE7A1F">
              <w:rPr>
                <w:rFonts w:ascii="Aptos Display" w:eastAsia="Times New Roman" w:hAnsi="Aptos Display" w:cs="Times New Roman"/>
                <w:b/>
                <w:sz w:val="32"/>
                <w:szCs w:val="24"/>
                <w:lang w:eastAsia="en-IN" w:bidi="en-IN"/>
              </w:rPr>
              <w:fldChar w:fldCharType="begin"/>
            </w:r>
            <w:r w:rsidRPr="00AE7A1F">
              <w:rPr>
                <w:rFonts w:ascii="Aptos Display" w:eastAsia="Times New Roman" w:hAnsi="Aptos Display" w:cs="Times New Roman"/>
                <w:b/>
                <w:sz w:val="32"/>
                <w:szCs w:val="24"/>
                <w:lang w:eastAsia="en-IN" w:bidi="en-IN"/>
              </w:rPr>
              <w:instrText>HYPERLINK "https://www.vit.edu/"</w:instrText>
            </w:r>
            <w:r w:rsidRPr="00AE7A1F">
              <w:rPr>
                <w:rFonts w:ascii="Aptos Display" w:eastAsia="Times New Roman" w:hAnsi="Aptos Display" w:cs="Times New Roman"/>
                <w:b/>
                <w:sz w:val="32"/>
                <w:szCs w:val="24"/>
                <w:lang w:eastAsia="en-IN" w:bidi="en-IN"/>
              </w:rPr>
            </w:r>
            <w:r w:rsidRPr="00AE7A1F">
              <w:rPr>
                <w:rFonts w:ascii="Aptos Display" w:eastAsia="Times New Roman" w:hAnsi="Aptos Display" w:cs="Times New Roman"/>
                <w:b/>
                <w:sz w:val="32"/>
                <w:szCs w:val="24"/>
                <w:lang w:eastAsia="en-IN" w:bidi="en-IN"/>
              </w:rPr>
              <w:fldChar w:fldCharType="separate"/>
            </w:r>
            <w:r w:rsidR="007D653D" w:rsidRPr="00AE7A1F">
              <w:rPr>
                <w:rStyle w:val="Hyperlink"/>
                <w:rFonts w:ascii="Aptos Display" w:eastAsia="Times New Roman" w:hAnsi="Aptos Display" w:cs="Times New Roman"/>
                <w:b/>
                <w:color w:val="auto"/>
                <w:sz w:val="32"/>
                <w:szCs w:val="24"/>
                <w:u w:val="none"/>
                <w:lang w:eastAsia="en-IN" w:bidi="en-IN"/>
              </w:rPr>
              <w:t>VISHWAKARMA INSTITUTE OF TECHNOLOGY,</w:t>
            </w:r>
          </w:p>
          <w:p w14:paraId="57993783" w14:textId="3F44E2FD" w:rsidR="007D653D" w:rsidRPr="00AE7A1F" w:rsidRDefault="007D653D" w:rsidP="007D653D">
            <w:pPr>
              <w:spacing w:after="25"/>
              <w:ind w:right="-134"/>
              <w:jc w:val="center"/>
              <w:rPr>
                <w:rFonts w:ascii="Aptos Display" w:eastAsia="Times New Roman" w:hAnsi="Aptos Display" w:cs="Times New Roman"/>
                <w:b/>
                <w:sz w:val="28"/>
                <w:szCs w:val="24"/>
                <w:lang w:eastAsia="en-IN" w:bidi="en-IN"/>
              </w:rPr>
            </w:pPr>
            <w:r w:rsidRPr="00AE7A1F">
              <w:rPr>
                <w:rStyle w:val="Hyperlink"/>
                <w:rFonts w:ascii="Aptos Display" w:eastAsia="Times New Roman" w:hAnsi="Aptos Display" w:cs="Times New Roman"/>
                <w:b/>
                <w:color w:val="auto"/>
                <w:sz w:val="32"/>
                <w:szCs w:val="24"/>
                <w:u w:val="none"/>
                <w:lang w:eastAsia="en-IN" w:bidi="en-IN"/>
              </w:rPr>
              <w:t>PUNE 411037</w:t>
            </w:r>
            <w:r w:rsidR="00AE7A1F" w:rsidRPr="00AE7A1F">
              <w:rPr>
                <w:rFonts w:ascii="Aptos Display" w:eastAsia="Times New Roman" w:hAnsi="Aptos Display" w:cs="Times New Roman"/>
                <w:b/>
                <w:sz w:val="32"/>
                <w:szCs w:val="24"/>
                <w:lang w:eastAsia="en-IN" w:bidi="en-IN"/>
              </w:rPr>
              <w:fldChar w:fldCharType="end"/>
            </w:r>
          </w:p>
          <w:p w14:paraId="2BF374A2" w14:textId="31EA73B5" w:rsidR="007D653D" w:rsidRPr="00A43781" w:rsidRDefault="007D653D" w:rsidP="007D653D">
            <w:pPr>
              <w:spacing w:line="274" w:lineRule="auto"/>
              <w:ind w:right="-134"/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  <w:r w:rsidRPr="00A43781">
              <w:rPr>
                <w:rFonts w:ascii="Aptos Display" w:eastAsia="Times New Roman" w:hAnsi="Aptos Display" w:cs="Times New Roman"/>
                <w:color w:val="000000"/>
                <w:sz w:val="32"/>
                <w:szCs w:val="24"/>
                <w:lang w:eastAsia="en-IN" w:bidi="en-IN"/>
              </w:rPr>
              <w:t>(An Autonomous Institute affiliated to University of Pune)</w:t>
            </w:r>
          </w:p>
          <w:p w14:paraId="41E3D1DE" w14:textId="7C04DF9D" w:rsidR="007D653D" w:rsidRPr="00A43781" w:rsidRDefault="007D653D" w:rsidP="00392801">
            <w:pPr>
              <w:spacing w:after="23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</w:p>
          <w:p w14:paraId="5BF6F6E1" w14:textId="620379E7" w:rsidR="007D653D" w:rsidRPr="00A43781" w:rsidRDefault="007D653D" w:rsidP="007D653D">
            <w:pPr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</w:p>
          <w:p w14:paraId="2C6A0FA6" w14:textId="77777777" w:rsidR="007D653D" w:rsidRPr="00A43781" w:rsidRDefault="007D653D" w:rsidP="007D653D">
            <w:pPr>
              <w:spacing w:after="257"/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  <w:r w:rsidRPr="00A43781">
              <w:rPr>
                <w:rFonts w:ascii="Aptos Display" w:eastAsia="Times New Roman" w:hAnsi="Aptos Display" w:cs="Times New Roman"/>
                <w:noProof/>
                <w:color w:val="000000"/>
                <w:sz w:val="28"/>
                <w:szCs w:val="24"/>
                <w:lang w:eastAsia="en-IN" w:bidi="en-IN"/>
              </w:rPr>
              <w:drawing>
                <wp:inline distT="0" distB="0" distL="0" distR="0" wp14:anchorId="69690E7A" wp14:editId="1F7F229F">
                  <wp:extent cx="965200" cy="1491361"/>
                  <wp:effectExtent l="0" t="0" r="6350" b="0"/>
                  <wp:docPr id="931" name="Picture 931">
                    <a:hlinkClick xmlns:a="http://schemas.openxmlformats.org/drawingml/2006/main" r:id="rId1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" name="Picture 931">
                            <a:hlinkClick r:id="rId10"/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1491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71B15" w14:textId="3A68741A" w:rsidR="007D653D" w:rsidRPr="00A43781" w:rsidRDefault="007D653D" w:rsidP="007D653D">
            <w:pPr>
              <w:spacing w:after="299"/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</w:p>
          <w:p w14:paraId="6C06F547" w14:textId="1D5E5C44" w:rsidR="007D653D" w:rsidRPr="00AE7A1F" w:rsidRDefault="007D653D" w:rsidP="007D653D">
            <w:pPr>
              <w:spacing w:after="25"/>
              <w:ind w:right="-134"/>
              <w:jc w:val="center"/>
              <w:rPr>
                <w:rFonts w:ascii="Aptos Display" w:eastAsia="Times New Roman" w:hAnsi="Aptos Display" w:cs="Times New Roman"/>
                <w:color w:val="2F5496" w:themeColor="accent1" w:themeShade="BF"/>
                <w:sz w:val="28"/>
                <w:szCs w:val="24"/>
                <w:lang w:eastAsia="en-IN" w:bidi="en-IN"/>
              </w:rPr>
            </w:pPr>
            <w:hyperlink r:id="rId12" w:history="1">
              <w:r w:rsidRPr="00AE7A1F">
                <w:rPr>
                  <w:rStyle w:val="Hyperlink"/>
                  <w:rFonts w:ascii="Aptos Display" w:eastAsia="Times New Roman" w:hAnsi="Aptos Display" w:cs="Times New Roman"/>
                  <w:b/>
                  <w:color w:val="2F5496" w:themeColor="accent1" w:themeShade="BF"/>
                  <w:sz w:val="32"/>
                  <w:szCs w:val="24"/>
                  <w:u w:val="none"/>
                  <w:lang w:eastAsia="en-IN" w:bidi="en-IN"/>
                </w:rPr>
                <w:t>Social Welfare &amp; Development Committee</w:t>
              </w:r>
            </w:hyperlink>
          </w:p>
          <w:p w14:paraId="61FCA059" w14:textId="76DE7E11" w:rsidR="007D653D" w:rsidRPr="00AE7A1F" w:rsidRDefault="007D653D" w:rsidP="007D653D">
            <w:pPr>
              <w:spacing w:after="23"/>
              <w:ind w:right="-134"/>
              <w:jc w:val="center"/>
              <w:rPr>
                <w:rFonts w:ascii="Aptos Display" w:eastAsia="Times New Roman" w:hAnsi="Aptos Display" w:cs="Times New Roman"/>
                <w:bCs/>
                <w:color w:val="2F5496" w:themeColor="accent1" w:themeShade="BF"/>
                <w:sz w:val="32"/>
                <w:szCs w:val="24"/>
                <w:lang w:eastAsia="en-IN" w:bidi="en-IN"/>
              </w:rPr>
            </w:pPr>
            <w:hyperlink r:id="rId13" w:history="1">
              <w:r w:rsidRPr="00AE7A1F">
                <w:rPr>
                  <w:rStyle w:val="Hyperlink"/>
                  <w:rFonts w:ascii="Aptos Display" w:eastAsia="Times New Roman" w:hAnsi="Aptos Display" w:cs="Times New Roman"/>
                  <w:bCs/>
                  <w:color w:val="2F5496" w:themeColor="accent1" w:themeShade="BF"/>
                  <w:sz w:val="32"/>
                  <w:szCs w:val="24"/>
                  <w:u w:val="none"/>
                  <w:lang w:eastAsia="en-IN" w:bidi="en-IN"/>
                </w:rPr>
                <w:t>Vishwakarma Institute of Technology, Pune</w:t>
              </w:r>
            </w:hyperlink>
          </w:p>
          <w:p w14:paraId="3B749F39" w14:textId="6A8E0C52" w:rsidR="00AC33B4" w:rsidRPr="00A43781" w:rsidRDefault="00AC33B4" w:rsidP="007D653D">
            <w:pPr>
              <w:spacing w:after="23"/>
              <w:ind w:right="-134"/>
              <w:jc w:val="center"/>
              <w:rPr>
                <w:rFonts w:ascii="Aptos Display" w:eastAsia="Times New Roman" w:hAnsi="Aptos Display" w:cs="Times New Roman"/>
                <w:bCs/>
                <w:color w:val="000000"/>
                <w:szCs w:val="20"/>
                <w:lang w:eastAsia="en-IN" w:bidi="en-IN"/>
              </w:rPr>
            </w:pPr>
            <w:r w:rsidRPr="00A43781">
              <w:rPr>
                <w:rFonts w:ascii="Aptos Display" w:eastAsia="Times New Roman" w:hAnsi="Aptos Display" w:cs="Times New Roman"/>
                <w:bCs/>
                <w:color w:val="1F477B"/>
                <w:sz w:val="24"/>
                <w:szCs w:val="20"/>
                <w:lang w:eastAsia="en-IN" w:bidi="en-IN"/>
              </w:rPr>
              <w:t>(Help One, Inspire Many)</w:t>
            </w:r>
          </w:p>
          <w:p w14:paraId="5CA1A01C" w14:textId="77777777" w:rsidR="007D653D" w:rsidRPr="00A43781" w:rsidRDefault="007D653D" w:rsidP="007D653D">
            <w:pPr>
              <w:spacing w:after="30"/>
              <w:ind w:right="545"/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</w:p>
          <w:p w14:paraId="2B3896BD" w14:textId="06299965" w:rsidR="007D653D" w:rsidRPr="00A43781" w:rsidRDefault="007D653D" w:rsidP="007D653D">
            <w:pPr>
              <w:spacing w:after="23"/>
              <w:ind w:right="545"/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</w:p>
          <w:p w14:paraId="34FBA9E7" w14:textId="63A358E9" w:rsidR="007D653D" w:rsidRPr="00A43781" w:rsidRDefault="006257E9" w:rsidP="007D653D">
            <w:pPr>
              <w:spacing w:after="25"/>
              <w:ind w:right="-134"/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  <w:r w:rsidRPr="00A43781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>Event / Activity Report</w:t>
            </w:r>
          </w:p>
          <w:p w14:paraId="2BB054A1" w14:textId="4D17405C" w:rsidR="007D653D" w:rsidRPr="00A43781" w:rsidRDefault="007D653D" w:rsidP="007D653D">
            <w:pPr>
              <w:spacing w:after="23"/>
              <w:ind w:right="-134"/>
              <w:jc w:val="center"/>
              <w:rPr>
                <w:rFonts w:ascii="Aptos Display" w:eastAsia="Times New Roman" w:hAnsi="Aptos Display" w:cs="Times New Roman"/>
                <w:color w:val="000000"/>
                <w:sz w:val="28"/>
                <w:szCs w:val="24"/>
                <w:lang w:eastAsia="en-IN" w:bidi="en-IN"/>
              </w:rPr>
            </w:pPr>
            <w:r w:rsidRPr="00A43781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>Academic Year 202</w:t>
            </w:r>
            <w:r w:rsidR="00CC3E89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>4</w:t>
            </w:r>
            <w:r w:rsidRPr="00A43781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 xml:space="preserve"> </w:t>
            </w:r>
            <w:r w:rsidR="00AC33B4" w:rsidRPr="00A43781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>–</w:t>
            </w:r>
            <w:r w:rsidRPr="00A43781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 xml:space="preserve"> 202</w:t>
            </w:r>
            <w:r w:rsidR="00CC3E89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>5</w:t>
            </w:r>
            <w:r w:rsidR="00AC33B4" w:rsidRPr="00A43781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 xml:space="preserve"> </w:t>
            </w:r>
            <w:r w:rsidRPr="00A43781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>(Semester I</w:t>
            </w:r>
            <w:r w:rsidR="00CC3E89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>I</w:t>
            </w:r>
            <w:r w:rsidRPr="00A43781">
              <w:rPr>
                <w:rFonts w:ascii="Aptos Display" w:eastAsia="Times New Roman" w:hAnsi="Aptos Display" w:cs="Times New Roman"/>
                <w:b/>
                <w:color w:val="1F477B"/>
                <w:sz w:val="32"/>
                <w:szCs w:val="24"/>
                <w:lang w:eastAsia="en-IN" w:bidi="en-IN"/>
              </w:rPr>
              <w:t>)</w:t>
            </w:r>
          </w:p>
        </w:tc>
      </w:tr>
    </w:tbl>
    <w:p w14:paraId="5671C5D1" w14:textId="49E366CB" w:rsidR="007D653D" w:rsidRPr="00A43781" w:rsidRDefault="007D653D" w:rsidP="00345D4F">
      <w:pPr>
        <w:tabs>
          <w:tab w:val="left" w:pos="3447"/>
        </w:tabs>
        <w:rPr>
          <w:rFonts w:ascii="Aptos Display" w:hAnsi="Aptos Display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C78A1" w:rsidRPr="00A43781" w14:paraId="3135242F" w14:textId="77777777" w:rsidTr="00EC78A1">
        <w:tc>
          <w:tcPr>
            <w:tcW w:w="10456" w:type="dxa"/>
          </w:tcPr>
          <w:p w14:paraId="25B62344" w14:textId="27C253A0" w:rsidR="00BB0ACF" w:rsidRDefault="00CC3E89" w:rsidP="00EC78A1">
            <w:pPr>
              <w:pStyle w:val="Title"/>
              <w:jc w:val="center"/>
              <w:rPr>
                <w:rFonts w:ascii="Aptos Display" w:hAnsi="Aptos Display"/>
                <w:sz w:val="48"/>
                <w:szCs w:val="48"/>
              </w:rPr>
            </w:pPr>
            <w:r>
              <w:rPr>
                <w:rFonts w:ascii="Aptos Display" w:hAnsi="Aptos Display"/>
              </w:rPr>
              <w:lastRenderedPageBreak/>
              <w:t>AashaKiran</w:t>
            </w:r>
          </w:p>
          <w:p w14:paraId="18D4A7C6" w14:textId="7DBB8CF2" w:rsidR="00EC78A1" w:rsidRPr="00A43781" w:rsidRDefault="00EC78A1" w:rsidP="00EC78A1">
            <w:pPr>
              <w:pStyle w:val="Title"/>
              <w:jc w:val="center"/>
              <w:rPr>
                <w:rFonts w:ascii="Aptos Display" w:hAnsi="Aptos Display"/>
                <w:sz w:val="48"/>
                <w:szCs w:val="48"/>
              </w:rPr>
            </w:pPr>
            <w:r w:rsidRPr="00BB0ACF">
              <w:rPr>
                <w:rFonts w:ascii="Aptos Display" w:hAnsi="Aptos Display"/>
                <w:sz w:val="36"/>
                <w:szCs w:val="36"/>
              </w:rPr>
              <w:t>Event Report</w:t>
            </w:r>
          </w:p>
        </w:tc>
      </w:tr>
    </w:tbl>
    <w:p w14:paraId="36739F23" w14:textId="77777777" w:rsidR="00EC78A1" w:rsidRDefault="009160DF" w:rsidP="00EC78A1">
      <w:pPr>
        <w:spacing w:before="240" w:after="271"/>
        <w:rPr>
          <w:noProof/>
        </w:rPr>
      </w:pPr>
      <w:r w:rsidRPr="00A43781">
        <w:rPr>
          <w:rFonts w:ascii="Aptos Display" w:eastAsiaTheme="majorEastAsia" w:hAnsi="Aptos Display" w:cstheme="majorBidi"/>
          <w:color w:val="2F5496" w:themeColor="accent1" w:themeShade="BF"/>
          <w:sz w:val="48"/>
          <w:szCs w:val="48"/>
        </w:rPr>
        <w:fldChar w:fldCharType="begin"/>
      </w:r>
      <w:r w:rsidRPr="00A43781">
        <w:rPr>
          <w:rFonts w:ascii="Aptos Display" w:hAnsi="Aptos Display"/>
          <w:sz w:val="48"/>
          <w:szCs w:val="48"/>
        </w:rPr>
        <w:instrText xml:space="preserve"> TOC \o "1-2" \n \h \z \u </w:instrText>
      </w:r>
      <w:r w:rsidRPr="00A43781">
        <w:rPr>
          <w:rFonts w:ascii="Aptos Display" w:eastAsiaTheme="majorEastAsia" w:hAnsi="Aptos Display" w:cstheme="majorBidi"/>
          <w:color w:val="2F5496" w:themeColor="accent1" w:themeShade="BF"/>
          <w:sz w:val="48"/>
          <w:szCs w:val="48"/>
        </w:rPr>
        <w:fldChar w:fldCharType="separate"/>
      </w:r>
      <w:r w:rsidRPr="00A43781">
        <w:rPr>
          <w:rFonts w:ascii="Aptos Display" w:hAnsi="Aptos Display"/>
          <w:sz w:val="48"/>
          <w:szCs w:val="48"/>
        </w:rPr>
        <w:fldChar w:fldCharType="end"/>
      </w:r>
      <w:r w:rsidR="00EC78A1">
        <w:rPr>
          <w:rFonts w:ascii="Aptos Display" w:hAnsi="Aptos Display"/>
          <w:sz w:val="48"/>
          <w:szCs w:val="48"/>
        </w:rPr>
        <w:fldChar w:fldCharType="begin"/>
      </w:r>
      <w:r w:rsidR="00EC78A1">
        <w:rPr>
          <w:rFonts w:ascii="Aptos Display" w:hAnsi="Aptos Display"/>
          <w:sz w:val="48"/>
          <w:szCs w:val="48"/>
        </w:rPr>
        <w:instrText xml:space="preserve"> INDEX \e "</w:instrText>
      </w:r>
      <w:r w:rsidR="00EC78A1">
        <w:rPr>
          <w:rFonts w:ascii="Aptos Display" w:hAnsi="Aptos Display"/>
          <w:sz w:val="48"/>
          <w:szCs w:val="48"/>
        </w:rPr>
        <w:tab/>
        <w:instrText xml:space="preserve">" \c "1" \z "16393" </w:instrText>
      </w:r>
      <w:r w:rsidR="00EC78A1">
        <w:rPr>
          <w:rFonts w:ascii="Aptos Display" w:hAnsi="Aptos Display"/>
          <w:sz w:val="48"/>
          <w:szCs w:val="48"/>
        </w:rPr>
        <w:fldChar w:fldCharType="separate"/>
      </w:r>
    </w:p>
    <w:p w14:paraId="5C282282" w14:textId="732C882D" w:rsidR="00EC78A1" w:rsidRDefault="00EC78A1" w:rsidP="00EC78A1">
      <w:pPr>
        <w:spacing w:before="240" w:after="271"/>
        <w:rPr>
          <w:rFonts w:ascii="Aptos Display" w:hAnsi="Aptos Display"/>
          <w:noProof/>
          <w:sz w:val="48"/>
          <w:szCs w:val="48"/>
        </w:rPr>
        <w:sectPr w:rsidR="00EC78A1" w:rsidSect="00EC78A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372" w:right="720" w:bottom="720" w:left="720" w:header="567" w:footer="39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0" w:name="Index"/>
      <w:bookmarkEnd w:id="0"/>
      <w:r>
        <w:rPr>
          <w:rFonts w:ascii="Aptos Display" w:hAnsi="Aptos Display"/>
          <w:noProof/>
          <w:sz w:val="48"/>
          <w:szCs w:val="48"/>
        </w:rPr>
        <w:t>INDEX</w:t>
      </w:r>
    </w:p>
    <w:p w14:paraId="425571E6" w14:textId="0F41BB64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_Activity_/_Event" w:history="1">
        <w:r w:rsidRPr="00EC78A1">
          <w:rPr>
            <w:rStyle w:val="Hyperlink"/>
            <w:noProof/>
            <w:u w:val="none"/>
          </w:rPr>
          <w:t>Activity / Event Description</w:t>
        </w:r>
      </w:hyperlink>
      <w:r w:rsidRPr="00EC78A1">
        <w:rPr>
          <w:noProof/>
        </w:rPr>
        <w:tab/>
        <w:t>3</w:t>
      </w:r>
    </w:p>
    <w:p w14:paraId="62FF6D61" w14:textId="022A8449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Activity_Event_Details" w:history="1">
        <w:r w:rsidRPr="00EC78A1">
          <w:rPr>
            <w:rStyle w:val="Hyperlink"/>
            <w:noProof/>
            <w:u w:val="none"/>
          </w:rPr>
          <w:t>Activity / Event Details</w:t>
        </w:r>
      </w:hyperlink>
      <w:r w:rsidRPr="00EC78A1">
        <w:rPr>
          <w:noProof/>
        </w:rPr>
        <w:tab/>
        <w:t>3</w:t>
      </w:r>
    </w:p>
    <w:p w14:paraId="7C14007F" w14:textId="30071E7D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_Collaborations" w:history="1">
        <w:r w:rsidRPr="00EC78A1">
          <w:rPr>
            <w:rStyle w:val="Hyperlink"/>
            <w:noProof/>
            <w:u w:val="none"/>
          </w:rPr>
          <w:t>Collaborations</w:t>
        </w:r>
      </w:hyperlink>
      <w:r w:rsidRPr="00EC78A1">
        <w:rPr>
          <w:noProof/>
        </w:rPr>
        <w:tab/>
        <w:t>4</w:t>
      </w:r>
    </w:p>
    <w:p w14:paraId="2663F54F" w14:textId="5A8B3F25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_Session_Description" w:history="1">
        <w:r w:rsidRPr="00EC78A1">
          <w:rPr>
            <w:rStyle w:val="Hyperlink"/>
            <w:noProof/>
            <w:u w:val="none"/>
          </w:rPr>
          <w:t>Session Description</w:t>
        </w:r>
      </w:hyperlink>
      <w:r w:rsidRPr="00EC78A1">
        <w:rPr>
          <w:noProof/>
        </w:rPr>
        <w:tab/>
        <w:t>4</w:t>
      </w:r>
    </w:p>
    <w:p w14:paraId="63C6A433" w14:textId="443CC478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_Impact_on_the" w:history="1">
        <w:r w:rsidRPr="00EC78A1">
          <w:rPr>
            <w:rStyle w:val="Hyperlink"/>
            <w:noProof/>
            <w:u w:val="none"/>
          </w:rPr>
          <w:t>Impact on the Society</w:t>
        </w:r>
      </w:hyperlink>
      <w:r w:rsidRPr="00EC78A1">
        <w:rPr>
          <w:noProof/>
        </w:rPr>
        <w:tab/>
        <w:t>5</w:t>
      </w:r>
    </w:p>
    <w:p w14:paraId="569623D3" w14:textId="646D0CD2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_Learning_by_Participants" w:history="1">
        <w:r w:rsidRPr="00EC78A1">
          <w:rPr>
            <w:rStyle w:val="Hyperlink"/>
            <w:noProof/>
            <w:u w:val="none"/>
          </w:rPr>
          <w:t>Learning by Participants</w:t>
        </w:r>
      </w:hyperlink>
      <w:r w:rsidRPr="00EC78A1">
        <w:rPr>
          <w:noProof/>
        </w:rPr>
        <w:tab/>
        <w:t>5</w:t>
      </w:r>
    </w:p>
    <w:p w14:paraId="58E933B0" w14:textId="5812CCBE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_Links" w:history="1">
        <w:r w:rsidRPr="00EC78A1">
          <w:rPr>
            <w:rStyle w:val="Hyperlink"/>
            <w:noProof/>
            <w:u w:val="none"/>
          </w:rPr>
          <w:t>Links</w:t>
        </w:r>
      </w:hyperlink>
      <w:r w:rsidRPr="00EC78A1">
        <w:rPr>
          <w:noProof/>
        </w:rPr>
        <w:tab/>
        <w:t>5</w:t>
      </w:r>
    </w:p>
    <w:p w14:paraId="0570BF35" w14:textId="14C2F259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_Glimpses" w:history="1">
        <w:r w:rsidRPr="00EC78A1">
          <w:rPr>
            <w:rStyle w:val="Hyperlink"/>
            <w:noProof/>
            <w:u w:val="none"/>
          </w:rPr>
          <w:t>Glimpses</w:t>
        </w:r>
      </w:hyperlink>
      <w:r w:rsidRPr="00EC78A1">
        <w:rPr>
          <w:noProof/>
        </w:rPr>
        <w:tab/>
        <w:t>6</w:t>
      </w:r>
    </w:p>
    <w:p w14:paraId="516406AE" w14:textId="6C88B17D" w:rsidR="00EC78A1" w:rsidRPr="00EC78A1" w:rsidRDefault="00EC78A1" w:rsidP="00EC78A1">
      <w:pPr>
        <w:pStyle w:val="Index1"/>
        <w:tabs>
          <w:tab w:val="right" w:pos="10065"/>
        </w:tabs>
        <w:ind w:firstLine="206"/>
        <w:rPr>
          <w:noProof/>
        </w:rPr>
      </w:pPr>
      <w:hyperlink w:anchor="_Organizing_Committee" w:history="1">
        <w:r w:rsidRPr="00EC78A1">
          <w:rPr>
            <w:rStyle w:val="Hyperlink"/>
            <w:noProof/>
            <w:u w:val="none"/>
          </w:rPr>
          <w:t>Organizing Committee</w:t>
        </w:r>
      </w:hyperlink>
      <w:r w:rsidRPr="00EC78A1">
        <w:rPr>
          <w:noProof/>
        </w:rPr>
        <w:tab/>
        <w:t>7</w:t>
      </w:r>
    </w:p>
    <w:p w14:paraId="0CACCC59" w14:textId="77777777" w:rsidR="00EC78A1" w:rsidRDefault="00EC78A1" w:rsidP="00EC78A1">
      <w:pPr>
        <w:spacing w:before="240" w:after="271"/>
        <w:rPr>
          <w:rFonts w:ascii="Aptos Display" w:hAnsi="Aptos Display"/>
          <w:noProof/>
          <w:sz w:val="48"/>
          <w:szCs w:val="48"/>
        </w:rPr>
        <w:sectPr w:rsidR="00EC78A1" w:rsidSect="00EC78A1">
          <w:type w:val="continuous"/>
          <w:pgSz w:w="11906" w:h="16838"/>
          <w:pgMar w:top="372" w:right="720" w:bottom="720" w:left="720" w:header="567" w:footer="39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1F16CA3" w14:textId="1412F5FD" w:rsidR="0017170C" w:rsidRPr="00A43781" w:rsidRDefault="00EC78A1" w:rsidP="00EC78A1">
      <w:pPr>
        <w:spacing w:before="240" w:after="271"/>
        <w:rPr>
          <w:rFonts w:ascii="Aptos Display" w:hAnsi="Aptos Display"/>
          <w:sz w:val="48"/>
          <w:szCs w:val="48"/>
        </w:rPr>
      </w:pPr>
      <w:r>
        <w:rPr>
          <w:rFonts w:ascii="Aptos Display" w:hAnsi="Aptos Display"/>
          <w:sz w:val="48"/>
          <w:szCs w:val="48"/>
        </w:rPr>
        <w:fldChar w:fldCharType="end"/>
      </w:r>
      <w:r w:rsidR="0017170C" w:rsidRPr="00A43781">
        <w:rPr>
          <w:rFonts w:ascii="Aptos Display" w:hAnsi="Aptos Display"/>
          <w:sz w:val="48"/>
          <w:szCs w:val="48"/>
        </w:rPr>
        <w:t xml:space="preserve"> </w:t>
      </w:r>
    </w:p>
    <w:p w14:paraId="66B36654" w14:textId="77777777" w:rsidR="00AE0FE4" w:rsidRPr="00A43781" w:rsidRDefault="00AE0FE4" w:rsidP="00BF1E1A">
      <w:pPr>
        <w:rPr>
          <w:rFonts w:ascii="Aptos Display" w:hAnsi="Aptos Display"/>
          <w:sz w:val="48"/>
          <w:szCs w:val="48"/>
        </w:rPr>
      </w:pPr>
    </w:p>
    <w:p w14:paraId="6D756D1A" w14:textId="44588119" w:rsidR="00AE0FE4" w:rsidRPr="00A43781" w:rsidRDefault="00AE0FE4">
      <w:pPr>
        <w:rPr>
          <w:rFonts w:ascii="Aptos Display" w:hAnsi="Aptos Display"/>
          <w:sz w:val="48"/>
          <w:szCs w:val="48"/>
        </w:rPr>
      </w:pPr>
      <w:r w:rsidRPr="00A43781">
        <w:rPr>
          <w:rFonts w:ascii="Aptos Display" w:hAnsi="Aptos Display"/>
          <w:sz w:val="48"/>
          <w:szCs w:val="48"/>
        </w:rPr>
        <w:br w:type="page"/>
      </w:r>
    </w:p>
    <w:p w14:paraId="3C4426D1" w14:textId="6D281682" w:rsidR="00AE0FE4" w:rsidRPr="00A43781" w:rsidRDefault="00AE0FE4" w:rsidP="00D21D69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bookmarkStart w:id="1" w:name="Activity_Event_Description"/>
      <w:bookmarkStart w:id="2" w:name="_Activity_/_Event"/>
      <w:bookmarkEnd w:id="1"/>
      <w:bookmarkEnd w:id="2"/>
      <w:r w:rsidRPr="00A43781">
        <w:rPr>
          <w:rFonts w:ascii="Aptos Display" w:hAnsi="Aptos Display"/>
          <w:sz w:val="40"/>
          <w:szCs w:val="40"/>
        </w:rPr>
        <w:lastRenderedPageBreak/>
        <w:t>Activity / Event Description</w:t>
      </w:r>
      <w:r w:rsidR="003E461B">
        <w:rPr>
          <w:rFonts w:ascii="Aptos Display" w:hAnsi="Aptos Display"/>
          <w:sz w:val="40"/>
          <w:szCs w:val="40"/>
        </w:rPr>
        <w:fldChar w:fldCharType="begin"/>
      </w:r>
      <w:r w:rsidR="003E461B">
        <w:instrText xml:space="preserve"> XE "</w:instrText>
      </w:r>
      <w:r w:rsidR="003E461B" w:rsidRPr="005D100E">
        <w:rPr>
          <w:rFonts w:ascii="Aptos Display" w:hAnsi="Aptos Display"/>
          <w:sz w:val="40"/>
          <w:szCs w:val="40"/>
        </w:rPr>
        <w:instrText>Activity / Event Description</w:instrText>
      </w:r>
      <w:r w:rsidR="003E461B">
        <w:instrText xml:space="preserve">" </w:instrText>
      </w:r>
      <w:r w:rsidR="003E461B">
        <w:rPr>
          <w:rFonts w:ascii="Aptos Display" w:hAnsi="Aptos Display"/>
          <w:sz w:val="40"/>
          <w:szCs w:val="40"/>
        </w:rPr>
        <w:fldChar w:fldCharType="end"/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85"/>
        <w:gridCol w:w="6633"/>
      </w:tblGrid>
      <w:tr w:rsidR="00AE0FE4" w:rsidRPr="00A43781" w14:paraId="11CA7ED8" w14:textId="77777777" w:rsidTr="00EC78A1">
        <w:tc>
          <w:tcPr>
            <w:tcW w:w="3117" w:type="dxa"/>
          </w:tcPr>
          <w:p w14:paraId="4E5DD946" w14:textId="5B6316B4" w:rsidR="00AE0FE4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Activity / Event</w:t>
            </w:r>
          </w:p>
        </w:tc>
        <w:tc>
          <w:tcPr>
            <w:tcW w:w="285" w:type="dxa"/>
          </w:tcPr>
          <w:p w14:paraId="01653ACF" w14:textId="036ACE76" w:rsidR="00AE0FE4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238DCBA7" w14:textId="6F4A001F" w:rsidR="00AE0FE4" w:rsidRPr="00A43781" w:rsidRDefault="00CC3E8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AashaKiran</w:t>
            </w:r>
          </w:p>
        </w:tc>
      </w:tr>
      <w:tr w:rsidR="0017170C" w:rsidRPr="00A43781" w14:paraId="36A8860F" w14:textId="77777777" w:rsidTr="00EC78A1">
        <w:tc>
          <w:tcPr>
            <w:tcW w:w="3117" w:type="dxa"/>
          </w:tcPr>
          <w:p w14:paraId="5257A04E" w14:textId="0E91590B" w:rsidR="0017170C" w:rsidRPr="00A43781" w:rsidRDefault="0017170C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Activity / Event Domain</w:t>
            </w:r>
          </w:p>
        </w:tc>
        <w:tc>
          <w:tcPr>
            <w:tcW w:w="285" w:type="dxa"/>
          </w:tcPr>
          <w:p w14:paraId="06ADBB6A" w14:textId="7911BA75" w:rsidR="0017170C" w:rsidRPr="00A43781" w:rsidRDefault="0017170C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51FB7446" w14:textId="48F5D262" w:rsidR="0017170C" w:rsidRPr="00A43781" w:rsidRDefault="00CC3E8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CC3E89">
              <w:rPr>
                <w:rFonts w:ascii="Aptos Display" w:hAnsi="Aptos Display"/>
                <w:sz w:val="28"/>
                <w:szCs w:val="28"/>
              </w:rPr>
              <w:t>Social Welfare, Early Childhood Development, Public Health, and Community Service.</w:t>
            </w:r>
          </w:p>
        </w:tc>
      </w:tr>
      <w:tr w:rsidR="00AA7D66" w:rsidRPr="00A43781" w14:paraId="53B55298" w14:textId="77777777" w:rsidTr="00EC78A1">
        <w:tc>
          <w:tcPr>
            <w:tcW w:w="3117" w:type="dxa"/>
          </w:tcPr>
          <w:p w14:paraId="3EFA41F5" w14:textId="5FCB3550" w:rsidR="00AA7D66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D</w:t>
            </w:r>
            <w:r w:rsidR="00CC3E89">
              <w:rPr>
                <w:rFonts w:ascii="Aptos Display" w:hAnsi="Aptos Display"/>
                <w:sz w:val="28"/>
                <w:szCs w:val="28"/>
              </w:rPr>
              <w:t>uration</w:t>
            </w:r>
          </w:p>
        </w:tc>
        <w:tc>
          <w:tcPr>
            <w:tcW w:w="285" w:type="dxa"/>
          </w:tcPr>
          <w:p w14:paraId="21C12E72" w14:textId="7F2C0133" w:rsidR="00AA7D66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0B1F881C" w14:textId="1753755E" w:rsidR="00AA7D66" w:rsidRPr="00A43781" w:rsidRDefault="00CC3E8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Every Weekend</w:t>
            </w:r>
          </w:p>
        </w:tc>
      </w:tr>
      <w:tr w:rsidR="00AA7D66" w:rsidRPr="00A43781" w14:paraId="4212C9F8" w14:textId="77777777" w:rsidTr="00EC78A1">
        <w:tc>
          <w:tcPr>
            <w:tcW w:w="3117" w:type="dxa"/>
          </w:tcPr>
          <w:p w14:paraId="3AB8484A" w14:textId="6F529FBC" w:rsidR="00AA7D66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Activity / </w:t>
            </w:r>
            <w:r w:rsidR="00AA7D66" w:rsidRPr="00A43781">
              <w:rPr>
                <w:rFonts w:ascii="Aptos Display" w:hAnsi="Aptos Display"/>
                <w:sz w:val="28"/>
                <w:szCs w:val="28"/>
              </w:rPr>
              <w:t>Event Heads</w:t>
            </w:r>
          </w:p>
        </w:tc>
        <w:tc>
          <w:tcPr>
            <w:tcW w:w="285" w:type="dxa"/>
          </w:tcPr>
          <w:p w14:paraId="4ABA16C6" w14:textId="0845DC33" w:rsidR="00AA7D66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6008863D" w14:textId="53001D21" w:rsidR="00AA7D66" w:rsidRPr="00A43781" w:rsidRDefault="00160F5A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Mohit Deo</w:t>
            </w:r>
            <w:r w:rsidR="00AA7D66" w:rsidRPr="00A43781">
              <w:rPr>
                <w:rFonts w:ascii="Aptos Display" w:hAnsi="Aptos Display"/>
                <w:sz w:val="28"/>
                <w:szCs w:val="28"/>
              </w:rPr>
              <w:t xml:space="preserve"> (</w:t>
            </w:r>
            <w:r>
              <w:rPr>
                <w:rFonts w:ascii="Aptos Display" w:hAnsi="Aptos Display"/>
                <w:sz w:val="28"/>
                <w:szCs w:val="28"/>
              </w:rPr>
              <w:t>9404817998</w:t>
            </w:r>
            <w:r w:rsidR="00AA7D66" w:rsidRPr="00A43781">
              <w:rPr>
                <w:rFonts w:ascii="Aptos Display" w:hAnsi="Aptos Display"/>
                <w:sz w:val="28"/>
                <w:szCs w:val="28"/>
              </w:rPr>
              <w:t>)</w:t>
            </w:r>
          </w:p>
        </w:tc>
      </w:tr>
      <w:tr w:rsidR="00AA7D66" w:rsidRPr="00A43781" w14:paraId="70173E4B" w14:textId="77777777" w:rsidTr="00EC78A1">
        <w:tc>
          <w:tcPr>
            <w:tcW w:w="3117" w:type="dxa"/>
          </w:tcPr>
          <w:p w14:paraId="65DB19F1" w14:textId="23F85C30" w:rsidR="00AA7D66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Activity / </w:t>
            </w:r>
            <w:r w:rsidR="00AA7D66" w:rsidRPr="00A43781">
              <w:rPr>
                <w:rFonts w:ascii="Aptos Display" w:hAnsi="Aptos Display"/>
                <w:sz w:val="28"/>
                <w:szCs w:val="28"/>
              </w:rPr>
              <w:t>Event POC / EI</w:t>
            </w:r>
          </w:p>
        </w:tc>
        <w:tc>
          <w:tcPr>
            <w:tcW w:w="285" w:type="dxa"/>
          </w:tcPr>
          <w:p w14:paraId="217F0D24" w14:textId="05109D52" w:rsidR="00AA7D66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2227E8B5" w14:textId="6BA039E3" w:rsidR="00AA7D66" w:rsidRPr="00A43781" w:rsidRDefault="00160F5A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Tejas </w:t>
            </w:r>
            <w:proofErr w:type="spellStart"/>
            <w:r>
              <w:rPr>
                <w:rFonts w:ascii="Aptos Display" w:hAnsi="Aptos Display"/>
                <w:sz w:val="28"/>
                <w:szCs w:val="28"/>
              </w:rPr>
              <w:t>Hatedikar</w:t>
            </w:r>
            <w:proofErr w:type="spellEnd"/>
            <w:r w:rsidR="00AA7D66" w:rsidRPr="00A43781">
              <w:rPr>
                <w:rFonts w:ascii="Aptos Display" w:hAnsi="Aptos Display"/>
                <w:sz w:val="28"/>
                <w:szCs w:val="28"/>
              </w:rPr>
              <w:t xml:space="preserve"> (</w:t>
            </w:r>
            <w:r>
              <w:rPr>
                <w:rFonts w:ascii="Aptos Display" w:hAnsi="Aptos Display"/>
                <w:sz w:val="28"/>
                <w:szCs w:val="28"/>
              </w:rPr>
              <w:t>8766634473</w:t>
            </w:r>
            <w:r w:rsidR="00AA7D66" w:rsidRPr="00A43781">
              <w:rPr>
                <w:rFonts w:ascii="Aptos Display" w:hAnsi="Aptos Display"/>
                <w:sz w:val="28"/>
                <w:szCs w:val="28"/>
              </w:rPr>
              <w:t>)</w:t>
            </w:r>
          </w:p>
        </w:tc>
      </w:tr>
      <w:tr w:rsidR="00AA7D66" w:rsidRPr="00A43781" w14:paraId="769CD37C" w14:textId="77777777" w:rsidTr="00EC78A1">
        <w:tc>
          <w:tcPr>
            <w:tcW w:w="3117" w:type="dxa"/>
          </w:tcPr>
          <w:p w14:paraId="46BDBB95" w14:textId="1572B6C5" w:rsidR="00AA7D66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Organizing Committee</w:t>
            </w:r>
          </w:p>
        </w:tc>
        <w:tc>
          <w:tcPr>
            <w:tcW w:w="285" w:type="dxa"/>
          </w:tcPr>
          <w:p w14:paraId="77D2122D" w14:textId="6CDA68CC" w:rsidR="00AA7D66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51103A63" w14:textId="456E5BFA" w:rsidR="00AA7D66" w:rsidRPr="00A43781" w:rsidRDefault="00A43781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hyperlink w:anchor="Organizing_Committee" w:history="1">
              <w:r w:rsidRPr="00BB0ACF">
                <w:rPr>
                  <w:rStyle w:val="Hyperlink"/>
                  <w:rFonts w:ascii="Aptos Display" w:hAnsi="Aptos Display"/>
                  <w:color w:val="auto"/>
                  <w:sz w:val="28"/>
                  <w:szCs w:val="28"/>
                  <w:u w:val="none"/>
                </w:rPr>
                <w:t>21</w:t>
              </w:r>
            </w:hyperlink>
            <w:r>
              <w:rPr>
                <w:rFonts w:ascii="Aptos Display" w:hAnsi="Aptos Display"/>
                <w:sz w:val="28"/>
                <w:szCs w:val="28"/>
              </w:rPr>
              <w:t xml:space="preserve"> &lt;Total Coordinators&gt;</w:t>
            </w:r>
          </w:p>
        </w:tc>
      </w:tr>
      <w:tr w:rsidR="00AA7D66" w:rsidRPr="00A43781" w14:paraId="71DEA8AF" w14:textId="77777777" w:rsidTr="00EC78A1">
        <w:tc>
          <w:tcPr>
            <w:tcW w:w="3117" w:type="dxa"/>
          </w:tcPr>
          <w:p w14:paraId="796A2EFC" w14:textId="261235D9" w:rsidR="00AA7D66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Volunteers Participants</w:t>
            </w:r>
          </w:p>
        </w:tc>
        <w:tc>
          <w:tcPr>
            <w:tcW w:w="285" w:type="dxa"/>
          </w:tcPr>
          <w:p w14:paraId="79996BF6" w14:textId="2391A922" w:rsidR="00AA7D66" w:rsidRPr="00A43781" w:rsidRDefault="00AA7D66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0DCFA44C" w14:textId="3DC7E045" w:rsidR="00AA7D66" w:rsidRPr="00A43781" w:rsidRDefault="00160F5A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100</w:t>
            </w:r>
          </w:p>
        </w:tc>
      </w:tr>
      <w:tr w:rsidR="00A43781" w:rsidRPr="00A43781" w14:paraId="13004B02" w14:textId="77777777" w:rsidTr="00EC78A1">
        <w:tc>
          <w:tcPr>
            <w:tcW w:w="3117" w:type="dxa"/>
          </w:tcPr>
          <w:p w14:paraId="3D70DD60" w14:textId="0B8E28C8" w:rsidR="00A43781" w:rsidRPr="00A43781" w:rsidRDefault="00A43781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Collaborations</w:t>
            </w:r>
          </w:p>
        </w:tc>
        <w:tc>
          <w:tcPr>
            <w:tcW w:w="285" w:type="dxa"/>
          </w:tcPr>
          <w:p w14:paraId="2DE977B4" w14:textId="67BF2CCA" w:rsidR="00A43781" w:rsidRPr="00A43781" w:rsidRDefault="00A43781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70A20755" w14:textId="14CEB42F" w:rsidR="00A43781" w:rsidRPr="00BB0ACF" w:rsidRDefault="00160F5A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>
              <w:t>1</w:t>
            </w:r>
          </w:p>
        </w:tc>
      </w:tr>
      <w:tr w:rsidR="00D21D69" w:rsidRPr="00A43781" w14:paraId="3E496AC6" w14:textId="77777777" w:rsidTr="00EC78A1">
        <w:tc>
          <w:tcPr>
            <w:tcW w:w="3117" w:type="dxa"/>
          </w:tcPr>
          <w:p w14:paraId="1F8D3973" w14:textId="1A149133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Organizing Committee</w:t>
            </w:r>
          </w:p>
        </w:tc>
        <w:tc>
          <w:tcPr>
            <w:tcW w:w="285" w:type="dxa"/>
          </w:tcPr>
          <w:p w14:paraId="07E1AC93" w14:textId="22130874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77A634ED" w14:textId="4F380316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Social Welfare and Development Committee</w:t>
            </w:r>
          </w:p>
        </w:tc>
      </w:tr>
      <w:tr w:rsidR="00D21D69" w:rsidRPr="00A43781" w14:paraId="3425BDC8" w14:textId="77777777" w:rsidTr="00EC78A1">
        <w:tc>
          <w:tcPr>
            <w:tcW w:w="3117" w:type="dxa"/>
          </w:tcPr>
          <w:p w14:paraId="05FA40CE" w14:textId="64FB52D2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Location</w:t>
            </w:r>
          </w:p>
        </w:tc>
        <w:tc>
          <w:tcPr>
            <w:tcW w:w="285" w:type="dxa"/>
          </w:tcPr>
          <w:p w14:paraId="6C94E2CB" w14:textId="18A51D1B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26CD7C49" w14:textId="41CD4F48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Vishwakarma Institute of Technology, Pune</w:t>
            </w:r>
          </w:p>
        </w:tc>
      </w:tr>
      <w:tr w:rsidR="00D21D69" w:rsidRPr="00A43781" w14:paraId="641E74B6" w14:textId="77777777" w:rsidTr="00EC78A1">
        <w:tc>
          <w:tcPr>
            <w:tcW w:w="3117" w:type="dxa"/>
          </w:tcPr>
          <w:p w14:paraId="64F9F9C9" w14:textId="7CA41DBD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Link </w:t>
            </w:r>
          </w:p>
        </w:tc>
        <w:tc>
          <w:tcPr>
            <w:tcW w:w="285" w:type="dxa"/>
          </w:tcPr>
          <w:p w14:paraId="64F08516" w14:textId="3F15C4C9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7A2E7A80" w14:textId="1DB3957A" w:rsidR="00D21D69" w:rsidRPr="00A43781" w:rsidRDefault="00D21D6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hyperlink r:id="rId20" w:history="1">
              <w:r w:rsidRPr="00A43781">
                <w:rPr>
                  <w:rStyle w:val="Hyperlink"/>
                  <w:rFonts w:ascii="Aptos Display" w:hAnsi="Aptos Display"/>
                  <w:sz w:val="28"/>
                  <w:szCs w:val="28"/>
                </w:rPr>
                <w:t>https://maps.app.goo.gl/eJWkVq9EVfXSCZTZ6</w:t>
              </w:r>
            </w:hyperlink>
            <w:r w:rsidRPr="00A43781">
              <w:rPr>
                <w:rFonts w:ascii="Aptos Display" w:hAnsi="Aptos Display"/>
                <w:sz w:val="28"/>
                <w:szCs w:val="28"/>
              </w:rPr>
              <w:t xml:space="preserve"> </w:t>
            </w:r>
          </w:p>
        </w:tc>
      </w:tr>
      <w:tr w:rsidR="00A43781" w:rsidRPr="00A43781" w14:paraId="720CFC68" w14:textId="77777777" w:rsidTr="00EC78A1">
        <w:tc>
          <w:tcPr>
            <w:tcW w:w="3117" w:type="dxa"/>
          </w:tcPr>
          <w:p w14:paraId="65698EB0" w14:textId="411A2889" w:rsidR="00A43781" w:rsidRPr="00A43781" w:rsidRDefault="00A43781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Contact</w:t>
            </w:r>
          </w:p>
        </w:tc>
        <w:tc>
          <w:tcPr>
            <w:tcW w:w="285" w:type="dxa"/>
          </w:tcPr>
          <w:p w14:paraId="1D93E2E3" w14:textId="2391E7AA" w:rsidR="00A43781" w:rsidRPr="00A43781" w:rsidRDefault="00A43781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:</w:t>
            </w:r>
          </w:p>
        </w:tc>
        <w:tc>
          <w:tcPr>
            <w:tcW w:w="6633" w:type="dxa"/>
          </w:tcPr>
          <w:p w14:paraId="4D73E45F" w14:textId="587524B0" w:rsidR="00A43781" w:rsidRPr="00A43781" w:rsidRDefault="000C4729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Sandip Pawar</w:t>
            </w:r>
            <w:r w:rsidR="00A43781">
              <w:rPr>
                <w:rFonts w:ascii="Aptos Display" w:hAnsi="Aptos Display"/>
                <w:sz w:val="28"/>
                <w:szCs w:val="28"/>
              </w:rPr>
              <w:t xml:space="preserve"> (</w:t>
            </w:r>
            <w:r>
              <w:rPr>
                <w:rFonts w:ascii="Aptos Display" w:hAnsi="Aptos Display"/>
                <w:sz w:val="28"/>
                <w:szCs w:val="28"/>
              </w:rPr>
              <w:t>(357375280</w:t>
            </w:r>
            <w:r w:rsidR="00A43781">
              <w:rPr>
                <w:rFonts w:ascii="Aptos Display" w:hAnsi="Aptos Display"/>
                <w:sz w:val="28"/>
                <w:szCs w:val="28"/>
              </w:rPr>
              <w:t>) &lt;Report Author&gt;</w:t>
            </w:r>
          </w:p>
        </w:tc>
      </w:tr>
      <w:tr w:rsidR="00EC78A1" w:rsidRPr="00A43781" w14:paraId="65A607B6" w14:textId="77777777" w:rsidTr="00EC78A1">
        <w:tc>
          <w:tcPr>
            <w:tcW w:w="10035" w:type="dxa"/>
            <w:gridSpan w:val="3"/>
          </w:tcPr>
          <w:p w14:paraId="24297624" w14:textId="17EA336F" w:rsidR="00EC78A1" w:rsidRPr="00A43781" w:rsidRDefault="00EC78A1" w:rsidP="00D21D69">
            <w:pPr>
              <w:spacing w:line="276" w:lineRule="auto"/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C3F0E2" wp14:editId="315BA9F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186055</wp:posOffset>
                      </wp:positionV>
                      <wp:extent cx="6156960" cy="0"/>
                      <wp:effectExtent l="0" t="0" r="0" b="0"/>
                      <wp:wrapNone/>
                      <wp:docPr id="294173950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56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600D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4.65pt" to="485.1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EF35B3" w14:textId="77777777" w:rsidR="00D21D69" w:rsidRPr="00A43781" w:rsidRDefault="00D21D69" w:rsidP="0017170C">
      <w:pPr>
        <w:rPr>
          <w:rFonts w:ascii="Aptos Display" w:hAnsi="Aptos Display"/>
          <w:sz w:val="20"/>
          <w:szCs w:val="20"/>
        </w:rPr>
      </w:pPr>
    </w:p>
    <w:p w14:paraId="1D91FA84" w14:textId="3B6F3E5C" w:rsidR="00AE0FE4" w:rsidRPr="00A43781" w:rsidRDefault="00AE0FE4" w:rsidP="00D21D69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bookmarkStart w:id="3" w:name="Activity_Event_Details"/>
      <w:bookmarkEnd w:id="3"/>
      <w:r w:rsidRPr="00A43781">
        <w:rPr>
          <w:rFonts w:ascii="Aptos Display" w:hAnsi="Aptos Display"/>
          <w:sz w:val="40"/>
          <w:szCs w:val="40"/>
        </w:rPr>
        <w:t>Activity / Event Details</w:t>
      </w:r>
      <w:r w:rsidR="003E461B">
        <w:rPr>
          <w:rFonts w:ascii="Aptos Display" w:hAnsi="Aptos Display"/>
          <w:sz w:val="40"/>
          <w:szCs w:val="40"/>
        </w:rPr>
        <w:fldChar w:fldCharType="begin"/>
      </w:r>
      <w:r w:rsidR="003E461B">
        <w:instrText xml:space="preserve"> XE "</w:instrText>
      </w:r>
      <w:r w:rsidR="003E461B" w:rsidRPr="007B2F5A">
        <w:rPr>
          <w:rFonts w:ascii="Aptos Display" w:hAnsi="Aptos Display"/>
          <w:sz w:val="40"/>
          <w:szCs w:val="40"/>
        </w:rPr>
        <w:instrText>Activity / Event Details</w:instrText>
      </w:r>
      <w:r w:rsidR="003E461B">
        <w:instrText xml:space="preserve">" </w:instrText>
      </w:r>
      <w:r w:rsidR="003E461B">
        <w:rPr>
          <w:rFonts w:ascii="Aptos Display" w:hAnsi="Aptos Display"/>
          <w:sz w:val="40"/>
          <w:szCs w:val="40"/>
        </w:rPr>
        <w:fldChar w:fldCharType="end"/>
      </w:r>
    </w:p>
    <w:p w14:paraId="3B5F2319" w14:textId="77777777" w:rsidR="0017170C" w:rsidRPr="00A43781" w:rsidRDefault="0017170C" w:rsidP="0017170C">
      <w:pPr>
        <w:pStyle w:val="ListParagraph"/>
        <w:spacing w:line="360" w:lineRule="auto"/>
        <w:ind w:hanging="294"/>
        <w:rPr>
          <w:rFonts w:ascii="Aptos Display" w:hAnsi="Aptos Display"/>
        </w:rPr>
      </w:pPr>
      <w:r w:rsidRPr="00A43781">
        <w:rPr>
          <w:rStyle w:val="SubtitleChar"/>
          <w:rFonts w:ascii="Aptos Display" w:hAnsi="Aptos Display"/>
          <w:sz w:val="32"/>
          <w:szCs w:val="32"/>
        </w:rPr>
        <w:t>Activity / Event Description</w:t>
      </w:r>
      <w:r w:rsidRPr="00A43781">
        <w:rPr>
          <w:rFonts w:ascii="Aptos Display" w:hAnsi="Aptos Display"/>
          <w:sz w:val="28"/>
          <w:szCs w:val="28"/>
        </w:rPr>
        <w:t xml:space="preserve"> </w:t>
      </w:r>
      <w:r w:rsidRPr="00A43781">
        <w:rPr>
          <w:rFonts w:ascii="Aptos Display" w:hAnsi="Aptos Display"/>
          <w:sz w:val="20"/>
          <w:szCs w:val="20"/>
        </w:rPr>
        <w:t>(100-150 words):</w:t>
      </w:r>
      <w:r w:rsidRPr="00A43781">
        <w:rPr>
          <w:rFonts w:ascii="Aptos Display" w:hAnsi="Aptos Display"/>
        </w:rPr>
        <w:t xml:space="preserve"> </w:t>
      </w:r>
    </w:p>
    <w:p w14:paraId="26073F61" w14:textId="3A896335" w:rsidR="00CC3E89" w:rsidRPr="00CC3E89" w:rsidRDefault="00CC3E89" w:rsidP="00CC3E89">
      <w:pPr>
        <w:ind w:left="426"/>
        <w:rPr>
          <w:rFonts w:ascii="Aptos Display" w:hAnsi="Aptos Display"/>
          <w:sz w:val="24"/>
          <w:szCs w:val="24"/>
        </w:rPr>
      </w:pPr>
      <w:r w:rsidRPr="00CC3E89">
        <w:rPr>
          <w:rFonts w:ascii="Aptos Display" w:hAnsi="Aptos Display"/>
          <w:sz w:val="24"/>
          <w:szCs w:val="24"/>
        </w:rPr>
        <w:t>Aashakiran is a social welfare activity organized by the Social Welfare and Development Committee in c</w:t>
      </w:r>
      <w:r>
        <w:rPr>
          <w:rFonts w:ascii="Aptos Display" w:hAnsi="Aptos Display"/>
          <w:sz w:val="24"/>
          <w:szCs w:val="24"/>
        </w:rPr>
        <w:t>o</w:t>
      </w:r>
      <w:r w:rsidRPr="00CC3E89">
        <w:rPr>
          <w:rFonts w:ascii="Aptos Display" w:hAnsi="Aptos Display"/>
          <w:sz w:val="24"/>
          <w:szCs w:val="24"/>
        </w:rPr>
        <w:t>llaboration with an NGO that focuses on mental ability improvement for children aged 0-3 year</w:t>
      </w:r>
    </w:p>
    <w:p w14:paraId="2C3CE24F" w14:textId="715FE2D8" w:rsidR="003D3358" w:rsidRDefault="00CC3E89" w:rsidP="00CC3E89">
      <w:pPr>
        <w:ind w:left="426"/>
        <w:rPr>
          <w:rFonts w:ascii="Aptos Display" w:eastAsiaTheme="majorEastAsia" w:hAnsi="Aptos Display" w:cstheme="majorBidi"/>
          <w:color w:val="2F5496" w:themeColor="accent1" w:themeShade="BF"/>
          <w:sz w:val="40"/>
          <w:szCs w:val="40"/>
        </w:rPr>
      </w:pPr>
      <w:r w:rsidRPr="00CC3E89">
        <w:rPr>
          <w:rFonts w:ascii="Aptos Display" w:hAnsi="Aptos Display"/>
          <w:sz w:val="24"/>
          <w:szCs w:val="24"/>
        </w:rPr>
        <w:t>This initiative involves student volunteers conducting surveys to gather data from parents of infants (0-3 years old) and engaging in various activities that contribute to child development awareness.</w:t>
      </w:r>
      <w:r w:rsidR="003D3358">
        <w:rPr>
          <w:rFonts w:ascii="Aptos Display" w:hAnsi="Aptos Display"/>
          <w:sz w:val="40"/>
          <w:szCs w:val="40"/>
        </w:rPr>
        <w:br w:type="page"/>
      </w:r>
    </w:p>
    <w:p w14:paraId="3AA79EFF" w14:textId="77777777" w:rsidR="009E099D" w:rsidRDefault="00AE0FE4" w:rsidP="00D21D69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bookmarkStart w:id="4" w:name="Session_Description"/>
      <w:bookmarkStart w:id="5" w:name="_Session_Description"/>
      <w:bookmarkEnd w:id="4"/>
      <w:bookmarkEnd w:id="5"/>
      <w:r w:rsidRPr="00A43781">
        <w:rPr>
          <w:rFonts w:ascii="Aptos Display" w:hAnsi="Aptos Display"/>
          <w:sz w:val="40"/>
          <w:szCs w:val="40"/>
        </w:rPr>
        <w:lastRenderedPageBreak/>
        <w:t>Session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551937" w:rsidRPr="009E099D" w14:paraId="256983D5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6"/>
              <w:gridCol w:w="1574"/>
              <w:gridCol w:w="540"/>
              <w:gridCol w:w="594"/>
              <w:gridCol w:w="967"/>
              <w:gridCol w:w="1562"/>
            </w:tblGrid>
            <w:tr w:rsidR="00551937" w:rsidRPr="009E099D" w14:paraId="29667B54" w14:textId="77777777" w:rsidTr="002371B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7358CA" w14:textId="77777777" w:rsidR="00551937" w:rsidRPr="00551937" w:rsidRDefault="00551937" w:rsidP="002371B8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551937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Session No.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1F128" w14:textId="77777777" w:rsidR="00551937" w:rsidRPr="009E099D" w:rsidRDefault="00551937" w:rsidP="002371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Session Details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D7915" w14:textId="77777777" w:rsidR="00551937" w:rsidRPr="009E099D" w:rsidRDefault="00551937" w:rsidP="002371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AC8A3" w14:textId="77777777" w:rsidR="00551937" w:rsidRPr="009E099D" w:rsidRDefault="00551937" w:rsidP="002371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3FDCEC" w14:textId="77777777" w:rsidR="00551937" w:rsidRPr="009E099D" w:rsidRDefault="00551937" w:rsidP="002371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0B1D0E" w14:textId="77777777" w:rsidR="00551937" w:rsidRPr="009E099D" w:rsidRDefault="00551937" w:rsidP="002371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Duration (hrs)</w:t>
                  </w:r>
                </w:p>
              </w:tc>
            </w:tr>
          </w:tbl>
          <w:p w14:paraId="5B9605CE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4EE542D4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368"/>
              <w:gridCol w:w="1824"/>
              <w:gridCol w:w="1877"/>
              <w:gridCol w:w="2061"/>
              <w:gridCol w:w="195"/>
            </w:tblGrid>
            <w:tr w:rsidR="00551937" w:rsidRPr="009E099D" w14:paraId="29CE2BAC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F34D9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51B3D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Orientation &amp; Volunteer Briefing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2A42A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1 (Saturday)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00B127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91376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College Seminar Hall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C7E17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</w:tbl>
          <w:p w14:paraId="656E2DF0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04B66375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767"/>
              <w:gridCol w:w="1631"/>
              <w:gridCol w:w="1766"/>
              <w:gridCol w:w="1966"/>
              <w:gridCol w:w="195"/>
            </w:tblGrid>
            <w:tr w:rsidR="00551937" w:rsidRPr="009E099D" w14:paraId="3A795E87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19568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DA12F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Survey Training &amp; Process Explanation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ED38D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1 (Sunday)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AE68D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5B8385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College Seminar Hall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1460F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</w:tbl>
          <w:p w14:paraId="5D2C39E8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16463245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194"/>
              <w:gridCol w:w="1873"/>
              <w:gridCol w:w="1968"/>
              <w:gridCol w:w="1827"/>
              <w:gridCol w:w="195"/>
            </w:tblGrid>
            <w:tr w:rsidR="00551937" w:rsidRPr="009E099D" w14:paraId="7264D12F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241BD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0DF61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Field Survey – Data Collection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65F69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2 (Saturday)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70A72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8A64F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Community Areas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0F7F1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</w:tbl>
          <w:p w14:paraId="20B9E300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21A293B1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194"/>
              <w:gridCol w:w="1740"/>
              <w:gridCol w:w="1968"/>
              <w:gridCol w:w="1827"/>
              <w:gridCol w:w="195"/>
            </w:tblGrid>
            <w:tr w:rsidR="00551937" w:rsidRPr="009E099D" w14:paraId="1A2B8F6B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34E8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FD4A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Field Survey – Data Collection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9F513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2 (Sunday)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B90AD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A0E38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Community Areas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05E3A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</w:tbl>
          <w:p w14:paraId="1429C621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7C024326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956"/>
              <w:gridCol w:w="1583"/>
              <w:gridCol w:w="2988"/>
              <w:gridCol w:w="1602"/>
              <w:gridCol w:w="195"/>
            </w:tblGrid>
            <w:tr w:rsidR="00551937" w:rsidRPr="009E099D" w14:paraId="737705EF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8AD83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56DFA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Survey Revision &amp; Data Compilation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90589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3 (Saturday)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619F5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10:00 AM – 1:00 PM &amp; 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EA6E5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Community Areas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55F54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</w:tr>
          </w:tbl>
          <w:p w14:paraId="382B9BBC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620066DE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3000"/>
              <w:gridCol w:w="1464"/>
              <w:gridCol w:w="3053"/>
              <w:gridCol w:w="1613"/>
              <w:gridCol w:w="195"/>
            </w:tblGrid>
            <w:tr w:rsidR="00551937" w:rsidRPr="009E099D" w14:paraId="23A515C9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D7106C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DF6BF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Survey Revision &amp; Data Compilation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0FCC70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3 (Sunday)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2B05D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10:00 AM – 1:00 PM &amp; 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4CB29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Community Areas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2A29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</w:tr>
          </w:tbl>
          <w:p w14:paraId="0F419511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77FD158F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2926"/>
              <w:gridCol w:w="1671"/>
              <w:gridCol w:w="3399"/>
              <w:gridCol w:w="1134"/>
              <w:gridCol w:w="195"/>
            </w:tblGrid>
            <w:tr w:rsidR="00551937" w:rsidRPr="009E099D" w14:paraId="6A60C282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74D9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E90FEC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Awareness Workshop for Parents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497B2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4 (Saturday)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C3BA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10:00 AM – 1:00 PM &amp; 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9C4D8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NGO </w:t>
                  </w:r>
                  <w:proofErr w:type="spellStart"/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Center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E17560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</w:tr>
          </w:tbl>
          <w:p w14:paraId="1D12DEE1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0C51B81C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968"/>
              <w:gridCol w:w="1552"/>
              <w:gridCol w:w="3465"/>
              <w:gridCol w:w="1144"/>
              <w:gridCol w:w="195"/>
            </w:tblGrid>
            <w:tr w:rsidR="00551937" w:rsidRPr="009E099D" w14:paraId="360FBD75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0F527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9A9B7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Awareness Workshop for Parents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0B56F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4 (Sunday)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D4900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10:00 AM – 1:00 PM &amp; 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6717F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NGO </w:t>
                  </w:r>
                  <w:proofErr w:type="spellStart"/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Center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CEF94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</w:tr>
          </w:tbl>
          <w:p w14:paraId="14E4104B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246D6C56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417"/>
              <w:gridCol w:w="1594"/>
              <w:gridCol w:w="3040"/>
              <w:gridCol w:w="1078"/>
              <w:gridCol w:w="195"/>
            </w:tblGrid>
            <w:tr w:rsidR="00551937" w:rsidRPr="009E099D" w14:paraId="5C93656C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0B9C1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2E1B4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Interactive Activities with Parents &amp; Infants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897FE4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5 (Saturday)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C554C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10:00 AM – 1:00 PM &amp; 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612E09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NGO </w:t>
                  </w:r>
                  <w:proofErr w:type="spellStart"/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Center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FD88E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</w:tr>
          </w:tbl>
          <w:p w14:paraId="1DA6D606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76BE54EB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3422"/>
              <w:gridCol w:w="1463"/>
              <w:gridCol w:w="3046"/>
              <w:gridCol w:w="1079"/>
              <w:gridCol w:w="195"/>
            </w:tblGrid>
            <w:tr w:rsidR="00551937" w:rsidRPr="009E099D" w14:paraId="3DDBA4F7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1F603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7919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Interactive Activities with Parents &amp; Infants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9A9D9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5 (Sunday)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5A8B3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10:00 AM – 1:00 PM &amp; 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659DB7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NGO </w:t>
                  </w:r>
                  <w:proofErr w:type="spellStart"/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Center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04249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6</w:t>
                  </w:r>
                </w:p>
              </w:tc>
            </w:tr>
          </w:tbl>
          <w:p w14:paraId="2E546548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:rsidRPr="009E099D" w14:paraId="7B02DDC9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302"/>
              <w:gridCol w:w="1763"/>
              <w:gridCol w:w="1764"/>
              <w:gridCol w:w="1180"/>
              <w:gridCol w:w="195"/>
            </w:tblGrid>
            <w:tr w:rsidR="00551937" w:rsidRPr="009E099D" w14:paraId="2E3F44AD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CAC6F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02247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Final Data Compilation &amp; Impact Assessment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FAC52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6 (Saturday)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F2BE47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A6044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College Lab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BEC90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</w:tbl>
          <w:p w14:paraId="4C3A7E0F" w14:textId="77777777" w:rsidR="00551937" w:rsidRPr="009E099D" w:rsidRDefault="00551937" w:rsidP="002371B8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51937" w14:paraId="568731F5" w14:textId="77777777" w:rsidTr="00551937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4080"/>
              <w:gridCol w:w="1534"/>
              <w:gridCol w:w="1586"/>
              <w:gridCol w:w="1810"/>
              <w:gridCol w:w="195"/>
            </w:tblGrid>
            <w:tr w:rsidR="00551937" w:rsidRPr="009E099D" w14:paraId="0D3FF83C" w14:textId="77777777" w:rsidTr="002371B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36E24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53A4F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Conclusion, Certificate Distribution &amp; Feedback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AE3B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Week 6 (Sunday)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F60AB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2:00 PM – 5:00 PM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C2A88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College Seminar Hall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875E7" w14:textId="77777777" w:rsidR="00551937" w:rsidRPr="009E099D" w:rsidRDefault="00551937" w:rsidP="002371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9E099D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3</w:t>
                  </w:r>
                </w:p>
              </w:tc>
            </w:tr>
          </w:tbl>
          <w:p w14:paraId="6A22DD0D" w14:textId="77777777" w:rsidR="00551937" w:rsidRDefault="00551937"/>
        </w:tc>
      </w:tr>
    </w:tbl>
    <w:p w14:paraId="04446496" w14:textId="7C61452C" w:rsidR="00AE0FE4" w:rsidRPr="00A43781" w:rsidRDefault="003E461B" w:rsidP="009E099D">
      <w:pPr>
        <w:pStyle w:val="Heading2"/>
        <w:spacing w:after="240"/>
        <w:ind w:left="1134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fldChar w:fldCharType="begin"/>
      </w:r>
      <w:r>
        <w:instrText xml:space="preserve"> XE "</w:instrText>
      </w:r>
      <w:r w:rsidRPr="00A82B7D">
        <w:rPr>
          <w:rFonts w:ascii="Aptos Display" w:hAnsi="Aptos Display"/>
          <w:sz w:val="40"/>
          <w:szCs w:val="40"/>
        </w:rPr>
        <w:instrText>Session Description</w:instrText>
      </w:r>
      <w:r>
        <w:instrText xml:space="preserve">" </w:instrText>
      </w:r>
      <w:r>
        <w:rPr>
          <w:rFonts w:ascii="Aptos Display" w:hAnsi="Aptos Display"/>
          <w:sz w:val="40"/>
          <w:szCs w:val="40"/>
        </w:rPr>
        <w:fldChar w:fldCharType="end"/>
      </w:r>
    </w:p>
    <w:p w14:paraId="33C3D950" w14:textId="77777777" w:rsidR="0017170C" w:rsidRPr="00A43781" w:rsidRDefault="0017170C" w:rsidP="0017170C">
      <w:pPr>
        <w:rPr>
          <w:rFonts w:ascii="Aptos Display" w:hAnsi="Aptos Display"/>
        </w:rPr>
      </w:pPr>
    </w:p>
    <w:p w14:paraId="4ED37EAC" w14:textId="055E0D11" w:rsidR="00AE0FE4" w:rsidRPr="00A43781" w:rsidRDefault="00AE0FE4" w:rsidP="00D21D69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bookmarkStart w:id="6" w:name="Collaborations"/>
      <w:bookmarkStart w:id="7" w:name="_Collaborations"/>
      <w:bookmarkEnd w:id="6"/>
      <w:bookmarkEnd w:id="7"/>
      <w:r w:rsidRPr="00A43781">
        <w:rPr>
          <w:rFonts w:ascii="Aptos Display" w:hAnsi="Aptos Display"/>
          <w:sz w:val="40"/>
          <w:szCs w:val="40"/>
        </w:rPr>
        <w:t>Collaborations</w:t>
      </w:r>
      <w:r w:rsidR="003E461B">
        <w:rPr>
          <w:rFonts w:ascii="Aptos Display" w:hAnsi="Aptos Display"/>
          <w:sz w:val="40"/>
          <w:szCs w:val="40"/>
        </w:rPr>
        <w:fldChar w:fldCharType="begin"/>
      </w:r>
      <w:r w:rsidR="003E461B">
        <w:instrText xml:space="preserve"> XE "</w:instrText>
      </w:r>
      <w:r w:rsidR="003E461B" w:rsidRPr="00815198">
        <w:rPr>
          <w:rFonts w:ascii="Aptos Display" w:hAnsi="Aptos Display"/>
          <w:sz w:val="40"/>
          <w:szCs w:val="40"/>
        </w:rPr>
        <w:instrText>Collaborations</w:instrText>
      </w:r>
      <w:r w:rsidR="003E461B">
        <w:instrText xml:space="preserve">" </w:instrText>
      </w:r>
      <w:r w:rsidR="003E461B">
        <w:rPr>
          <w:rFonts w:ascii="Aptos Display" w:hAnsi="Aptos Display"/>
          <w:sz w:val="40"/>
          <w:szCs w:val="40"/>
        </w:rPr>
        <w:fldChar w:fldCharType="end"/>
      </w:r>
    </w:p>
    <w:p w14:paraId="3994641A" w14:textId="180B879A" w:rsidR="0017170C" w:rsidRPr="00A43781" w:rsidRDefault="0017170C" w:rsidP="00325025">
      <w:pPr>
        <w:pStyle w:val="ListParagraph"/>
        <w:numPr>
          <w:ilvl w:val="0"/>
          <w:numId w:val="10"/>
        </w:numPr>
        <w:ind w:right="118"/>
        <w:rPr>
          <w:rFonts w:ascii="Aptos Display" w:hAnsi="Aptos Display"/>
          <w:sz w:val="24"/>
          <w:szCs w:val="24"/>
        </w:rPr>
      </w:pPr>
      <w:r w:rsidRPr="00A43781">
        <w:rPr>
          <w:rFonts w:ascii="Aptos Display" w:hAnsi="Aptos Display"/>
          <w:b/>
          <w:bCs/>
          <w:sz w:val="28"/>
          <w:szCs w:val="28"/>
        </w:rPr>
        <w:t>Collaboration 1</w:t>
      </w:r>
      <w:r w:rsidRPr="00A43781">
        <w:rPr>
          <w:rFonts w:ascii="Aptos Display" w:hAnsi="Aptos Display"/>
          <w:sz w:val="24"/>
          <w:szCs w:val="24"/>
        </w:rPr>
        <w:t xml:space="preserve">: Lorem ipsum </w:t>
      </w:r>
      <w:proofErr w:type="spellStart"/>
      <w:r w:rsidRPr="00A43781">
        <w:rPr>
          <w:rFonts w:ascii="Aptos Display" w:hAnsi="Aptos Display"/>
          <w:sz w:val="24"/>
          <w:szCs w:val="24"/>
        </w:rPr>
        <w:t>dolor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 </w:t>
      </w:r>
      <w:proofErr w:type="gramStart"/>
      <w:r w:rsidRPr="00A43781">
        <w:rPr>
          <w:rFonts w:ascii="Aptos Display" w:hAnsi="Aptos Display"/>
          <w:sz w:val="24"/>
          <w:szCs w:val="24"/>
        </w:rPr>
        <w:t>sit</w:t>
      </w:r>
      <w:proofErr w:type="gramEnd"/>
      <w:r w:rsidRPr="00A43781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3781">
        <w:rPr>
          <w:rFonts w:ascii="Aptos Display" w:hAnsi="Aptos Display"/>
          <w:sz w:val="24"/>
          <w:szCs w:val="24"/>
        </w:rPr>
        <w:t>amet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A43781">
        <w:rPr>
          <w:rFonts w:ascii="Aptos Display" w:hAnsi="Aptos Display"/>
          <w:sz w:val="24"/>
          <w:szCs w:val="24"/>
        </w:rPr>
        <w:t>consectetur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3781">
        <w:rPr>
          <w:rFonts w:ascii="Aptos Display" w:hAnsi="Aptos Display"/>
          <w:sz w:val="24"/>
          <w:szCs w:val="24"/>
        </w:rPr>
        <w:t>adipiscing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3781">
        <w:rPr>
          <w:rFonts w:ascii="Aptos Display" w:hAnsi="Aptos Display"/>
          <w:sz w:val="24"/>
          <w:szCs w:val="24"/>
        </w:rPr>
        <w:t>elit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A43781">
        <w:rPr>
          <w:rFonts w:ascii="Aptos Display" w:hAnsi="Aptos Display"/>
          <w:sz w:val="24"/>
          <w:szCs w:val="24"/>
        </w:rPr>
        <w:t>sed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 do </w:t>
      </w:r>
      <w:proofErr w:type="spellStart"/>
      <w:r w:rsidRPr="00A43781">
        <w:rPr>
          <w:rFonts w:ascii="Aptos Display" w:hAnsi="Aptos Display"/>
          <w:sz w:val="24"/>
          <w:szCs w:val="24"/>
        </w:rPr>
        <w:t>eiusmod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3781">
        <w:rPr>
          <w:rFonts w:ascii="Aptos Display" w:hAnsi="Aptos Display"/>
          <w:sz w:val="24"/>
          <w:szCs w:val="24"/>
        </w:rPr>
        <w:t>tempor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3781">
        <w:rPr>
          <w:rFonts w:ascii="Aptos Display" w:hAnsi="Aptos Display"/>
          <w:sz w:val="24"/>
          <w:szCs w:val="24"/>
        </w:rPr>
        <w:t>incididunt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A43781">
        <w:rPr>
          <w:rFonts w:ascii="Aptos Display" w:hAnsi="Aptos Display"/>
          <w:sz w:val="24"/>
          <w:szCs w:val="24"/>
        </w:rPr>
        <w:t>ut</w:t>
      </w:r>
      <w:proofErr w:type="spellEnd"/>
      <w:r w:rsidRPr="00A43781">
        <w:rPr>
          <w:rFonts w:ascii="Aptos Display" w:hAnsi="Aptos Display"/>
          <w:sz w:val="24"/>
          <w:szCs w:val="24"/>
        </w:rPr>
        <w:t xml:space="preserve"> labore et dolore magna </w:t>
      </w:r>
      <w:proofErr w:type="spellStart"/>
      <w:r w:rsidRPr="00A43781">
        <w:rPr>
          <w:rFonts w:ascii="Aptos Display" w:hAnsi="Aptos Display"/>
          <w:sz w:val="24"/>
          <w:szCs w:val="24"/>
        </w:rPr>
        <w:t>aliqua</w:t>
      </w:r>
      <w:proofErr w:type="spellEnd"/>
      <w:r w:rsidRPr="00A43781">
        <w:rPr>
          <w:rFonts w:ascii="Aptos Display" w:hAnsi="Aptos Display"/>
          <w:sz w:val="24"/>
          <w:szCs w:val="24"/>
        </w:rPr>
        <w:t>.</w:t>
      </w:r>
    </w:p>
    <w:p w14:paraId="46D37C12" w14:textId="348F509B" w:rsidR="0017170C" w:rsidRPr="00A43781" w:rsidRDefault="0017170C" w:rsidP="00325025">
      <w:pPr>
        <w:pStyle w:val="ListParagraph"/>
        <w:ind w:left="1440" w:right="118"/>
        <w:rPr>
          <w:rFonts w:ascii="Aptos Display" w:hAnsi="Aptos Display"/>
        </w:rPr>
      </w:pPr>
      <w:bookmarkStart w:id="8" w:name="_Hlk149128318"/>
      <w:r w:rsidRPr="00A43781">
        <w:rPr>
          <w:rFonts w:ascii="Aptos Display" w:hAnsi="Aptos Display"/>
          <w:bCs/>
          <w:sz w:val="24"/>
          <w:szCs w:val="24"/>
        </w:rPr>
        <w:t>Contact – Sandesh (8055788004), sandesh.kawane21@vit.edu</w:t>
      </w:r>
    </w:p>
    <w:bookmarkEnd w:id="8"/>
    <w:p w14:paraId="3A9A76FA" w14:textId="77777777" w:rsidR="00EC78A1" w:rsidRDefault="00EC78A1">
      <w:pPr>
        <w:rPr>
          <w:rFonts w:ascii="Aptos Display" w:eastAsiaTheme="majorEastAsia" w:hAnsi="Aptos Display" w:cstheme="majorBidi"/>
          <w:color w:val="2F5496" w:themeColor="accent1" w:themeShade="BF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br w:type="page"/>
      </w:r>
    </w:p>
    <w:p w14:paraId="22AF5E75" w14:textId="3B1BF533" w:rsidR="00AE0FE4" w:rsidRPr="00A43781" w:rsidRDefault="00AE0FE4" w:rsidP="00D21D69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bookmarkStart w:id="9" w:name="Impact_on_the_Society"/>
      <w:bookmarkStart w:id="10" w:name="_Impact_on_the"/>
      <w:bookmarkEnd w:id="9"/>
      <w:bookmarkEnd w:id="10"/>
      <w:r w:rsidRPr="00A43781">
        <w:rPr>
          <w:rFonts w:ascii="Aptos Display" w:hAnsi="Aptos Display"/>
          <w:sz w:val="40"/>
          <w:szCs w:val="40"/>
        </w:rPr>
        <w:lastRenderedPageBreak/>
        <w:t>Impact on the Society</w:t>
      </w:r>
      <w:r w:rsidR="003E461B">
        <w:rPr>
          <w:rFonts w:ascii="Aptos Display" w:hAnsi="Aptos Display"/>
          <w:sz w:val="40"/>
          <w:szCs w:val="40"/>
        </w:rPr>
        <w:fldChar w:fldCharType="begin"/>
      </w:r>
      <w:r w:rsidR="003E461B">
        <w:instrText xml:space="preserve"> XE "</w:instrText>
      </w:r>
      <w:r w:rsidR="003E461B" w:rsidRPr="005B3FE2">
        <w:rPr>
          <w:rFonts w:ascii="Aptos Display" w:hAnsi="Aptos Display"/>
          <w:sz w:val="40"/>
          <w:szCs w:val="40"/>
        </w:rPr>
        <w:instrText>Impact on the Society</w:instrText>
      </w:r>
      <w:r w:rsidR="003E461B">
        <w:instrText xml:space="preserve">" </w:instrText>
      </w:r>
      <w:r w:rsidR="003E461B">
        <w:rPr>
          <w:rFonts w:ascii="Aptos Display" w:hAnsi="Aptos Display"/>
          <w:sz w:val="40"/>
          <w:szCs w:val="40"/>
        </w:rPr>
        <w:fldChar w:fldCharType="end"/>
      </w:r>
    </w:p>
    <w:p w14:paraId="1664FAF9" w14:textId="77777777" w:rsidR="00AE3960" w:rsidRDefault="00AE3960" w:rsidP="00AE3960">
      <w:pPr>
        <w:pStyle w:val="NormalWeb"/>
        <w:ind w:left="720"/>
      </w:pPr>
      <w:r>
        <w:t xml:space="preserve">Aashakiran plays a crucial role in fostering </w:t>
      </w:r>
      <w:r>
        <w:rPr>
          <w:rStyle w:val="Strong"/>
        </w:rPr>
        <w:t>early childhood development awareness</w:t>
      </w:r>
      <w:r>
        <w:t xml:space="preserve"> by equipping parents with essential knowledge about </w:t>
      </w:r>
      <w:r>
        <w:rPr>
          <w:rStyle w:val="Strong"/>
        </w:rPr>
        <w:t>mental and cognitive growth in infants (0-3 years old)</w:t>
      </w:r>
      <w:r>
        <w:t xml:space="preserve">. Through </w:t>
      </w:r>
      <w:r>
        <w:rPr>
          <w:rStyle w:val="Strong"/>
        </w:rPr>
        <w:t>student-led surveys and interactive sessions</w:t>
      </w:r>
      <w:r>
        <w:t xml:space="preserve">, this initiative ensures that parents, especially from underprivileged backgrounds, receive </w:t>
      </w:r>
      <w:r>
        <w:rPr>
          <w:rStyle w:val="Strong"/>
        </w:rPr>
        <w:t>scientifically backed guidance</w:t>
      </w:r>
      <w:r>
        <w:t xml:space="preserve"> on nutrition, stimulation, and emotional bonding.</w:t>
      </w:r>
    </w:p>
    <w:p w14:paraId="3AFCED89" w14:textId="77777777" w:rsidR="00AE3960" w:rsidRDefault="00AE3960" w:rsidP="00AE3960">
      <w:pPr>
        <w:pStyle w:val="NormalWeb"/>
        <w:ind w:left="720"/>
      </w:pPr>
      <w:r>
        <w:t xml:space="preserve">By collaborating with an NGO, Aashakiran bridges the </w:t>
      </w:r>
      <w:r>
        <w:rPr>
          <w:rStyle w:val="Strong"/>
        </w:rPr>
        <w:t>gap between education and healthcare</w:t>
      </w:r>
      <w:r>
        <w:t xml:space="preserve">, promoting </w:t>
      </w:r>
      <w:r>
        <w:rPr>
          <w:rStyle w:val="Strong"/>
        </w:rPr>
        <w:t>early interventions</w:t>
      </w:r>
      <w:r>
        <w:t xml:space="preserve"> that can prevent developmental delays. Additionally, the involvement of student volunteers </w:t>
      </w:r>
      <w:proofErr w:type="spellStart"/>
      <w:r>
        <w:rPr>
          <w:rStyle w:val="Strong"/>
        </w:rPr>
        <w:t>instills</w:t>
      </w:r>
      <w:proofErr w:type="spellEnd"/>
      <w:r>
        <w:rPr>
          <w:rStyle w:val="Strong"/>
        </w:rPr>
        <w:t xml:space="preserve"> social responsibility and empathy</w:t>
      </w:r>
      <w:r>
        <w:t xml:space="preserve">, encouraging future leaders to prioritize </w:t>
      </w:r>
      <w:r>
        <w:rPr>
          <w:rStyle w:val="Strong"/>
        </w:rPr>
        <w:t>child welfare and community service</w:t>
      </w:r>
      <w:r>
        <w:t>.</w:t>
      </w:r>
    </w:p>
    <w:p w14:paraId="14317AC3" w14:textId="77777777" w:rsidR="00AE3960" w:rsidRDefault="00AE3960" w:rsidP="00AE3960">
      <w:pPr>
        <w:pStyle w:val="NormalWeb"/>
        <w:ind w:left="720"/>
      </w:pPr>
      <w:r>
        <w:t xml:space="preserve">This initiative </w:t>
      </w:r>
      <w:r>
        <w:rPr>
          <w:rStyle w:val="Strong"/>
        </w:rPr>
        <w:t>strengthens families, reduces inequalities</w:t>
      </w:r>
      <w:r>
        <w:t xml:space="preserve">, and fosters a </w:t>
      </w:r>
      <w:r>
        <w:rPr>
          <w:rStyle w:val="Strong"/>
        </w:rPr>
        <w:t>more informed and caring society</w:t>
      </w:r>
      <w:r>
        <w:t xml:space="preserve">, ultimately contributing to a </w:t>
      </w:r>
      <w:r>
        <w:rPr>
          <w:rStyle w:val="Strong"/>
        </w:rPr>
        <w:t>healthier, smarter, and more capable next generation</w:t>
      </w:r>
      <w:r>
        <w:t>.</w:t>
      </w:r>
    </w:p>
    <w:p w14:paraId="5EDBF1EF" w14:textId="77777777" w:rsidR="00325025" w:rsidRPr="00A43781" w:rsidRDefault="00325025" w:rsidP="00325025">
      <w:pPr>
        <w:rPr>
          <w:rFonts w:ascii="Aptos Display" w:hAnsi="Aptos Display"/>
        </w:rPr>
      </w:pPr>
    </w:p>
    <w:p w14:paraId="3CC77D67" w14:textId="727626CF" w:rsidR="00AE0FE4" w:rsidRPr="00A43781" w:rsidRDefault="00AE0FE4" w:rsidP="00D21D69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bookmarkStart w:id="11" w:name="Learning_by_Participants"/>
      <w:bookmarkStart w:id="12" w:name="_Learning_by_Participants"/>
      <w:bookmarkEnd w:id="11"/>
      <w:bookmarkEnd w:id="12"/>
      <w:r w:rsidRPr="00A43781">
        <w:rPr>
          <w:rFonts w:ascii="Aptos Display" w:hAnsi="Aptos Display"/>
          <w:sz w:val="40"/>
          <w:szCs w:val="40"/>
        </w:rPr>
        <w:t>Learning by Participants</w:t>
      </w:r>
      <w:r w:rsidR="003E461B">
        <w:rPr>
          <w:rFonts w:ascii="Aptos Display" w:hAnsi="Aptos Display"/>
          <w:sz w:val="40"/>
          <w:szCs w:val="40"/>
        </w:rPr>
        <w:fldChar w:fldCharType="begin"/>
      </w:r>
      <w:r w:rsidR="003E461B">
        <w:instrText xml:space="preserve"> XE "</w:instrText>
      </w:r>
      <w:r w:rsidR="003E461B" w:rsidRPr="009741D0">
        <w:rPr>
          <w:rFonts w:ascii="Aptos Display" w:hAnsi="Aptos Display"/>
          <w:sz w:val="40"/>
          <w:szCs w:val="40"/>
        </w:rPr>
        <w:instrText>Learning by Participants</w:instrText>
      </w:r>
      <w:r w:rsidR="003E461B">
        <w:instrText xml:space="preserve">" </w:instrText>
      </w:r>
      <w:r w:rsidR="003E461B">
        <w:rPr>
          <w:rFonts w:ascii="Aptos Display" w:hAnsi="Aptos Display"/>
          <w:sz w:val="40"/>
          <w:szCs w:val="40"/>
        </w:rPr>
        <w:fldChar w:fldCharType="end"/>
      </w:r>
    </w:p>
    <w:p w14:paraId="6F3FF87F" w14:textId="77777777" w:rsidR="00AE3960" w:rsidRDefault="00AE3960" w:rsidP="00AE3960">
      <w:pPr>
        <w:pStyle w:val="NormalWeb"/>
        <w:ind w:left="720"/>
      </w:pPr>
      <w:bookmarkStart w:id="13" w:name="Links"/>
      <w:bookmarkStart w:id="14" w:name="_Links"/>
      <w:bookmarkEnd w:id="13"/>
      <w:bookmarkEnd w:id="14"/>
      <w:r>
        <w:t xml:space="preserve">The </w:t>
      </w:r>
      <w:r>
        <w:rPr>
          <w:rStyle w:val="Strong"/>
        </w:rPr>
        <w:t>student volunteers</w:t>
      </w:r>
      <w:r>
        <w:t xml:space="preserve"> participating in Aashakiran gain valuable insights into </w:t>
      </w:r>
      <w:r>
        <w:rPr>
          <w:rStyle w:val="Strong"/>
        </w:rPr>
        <w:t>early childhood development</w:t>
      </w:r>
      <w:r>
        <w:t xml:space="preserve">, understanding how the </w:t>
      </w:r>
      <w:r>
        <w:rPr>
          <w:rStyle w:val="Strong"/>
        </w:rPr>
        <w:t>first three years shape a child’s cognitive, emotional, and social well-being</w:t>
      </w:r>
      <w:r>
        <w:t xml:space="preserve">. They learn the importance of </w:t>
      </w:r>
      <w:r>
        <w:rPr>
          <w:rStyle w:val="Strong"/>
        </w:rPr>
        <w:t>nutrition, parental interaction, and mental stimulation</w:t>
      </w:r>
      <w:r>
        <w:t xml:space="preserve"> in a child’s formative years. Through </w:t>
      </w:r>
      <w:r>
        <w:rPr>
          <w:rStyle w:val="Strong"/>
        </w:rPr>
        <w:t>surveys and direct engagement with parents</w:t>
      </w:r>
      <w:r>
        <w:t xml:space="preserve">, they enhance their </w:t>
      </w:r>
      <w:r>
        <w:rPr>
          <w:rStyle w:val="Strong"/>
        </w:rPr>
        <w:t>communication, problem-solving, and data analysis skills</w:t>
      </w:r>
      <w:r>
        <w:t>, making them more socially aware and empathetic.</w:t>
      </w:r>
    </w:p>
    <w:p w14:paraId="042D1E65" w14:textId="77777777" w:rsidR="00AE3960" w:rsidRDefault="00AE3960" w:rsidP="00AE3960">
      <w:pPr>
        <w:pStyle w:val="NormalWeb"/>
        <w:ind w:left="720"/>
      </w:pPr>
      <w:r>
        <w:t xml:space="preserve">Parents involved in the initiative </w:t>
      </w:r>
      <w:r>
        <w:rPr>
          <w:rStyle w:val="Strong"/>
        </w:rPr>
        <w:t>learn best practices</w:t>
      </w:r>
      <w:r>
        <w:t xml:space="preserve"> for nurturing their children’s growth, such as </w:t>
      </w:r>
      <w:r>
        <w:rPr>
          <w:rStyle w:val="Strong"/>
        </w:rPr>
        <w:t>interactive play, storytelling, and proper nutrition</w:t>
      </w:r>
      <w:r>
        <w:t xml:space="preserve">, which significantly impact their child’s future. The collaboration with the NGO also helps volunteers </w:t>
      </w:r>
      <w:r>
        <w:rPr>
          <w:rStyle w:val="Strong"/>
        </w:rPr>
        <w:t>develop leadership, teamwork, and social responsibility</w:t>
      </w:r>
      <w:r>
        <w:t>, fostering a deeper commitment to community welfare.</w:t>
      </w:r>
    </w:p>
    <w:p w14:paraId="51F3BEB7" w14:textId="77777777" w:rsidR="00AE3960" w:rsidRDefault="00AE3960" w:rsidP="00AE3960">
      <w:pPr>
        <w:pStyle w:val="NormalWeb"/>
        <w:ind w:left="720"/>
      </w:pPr>
      <w:r>
        <w:t xml:space="preserve">Overall, Aashakiran serves as a </w:t>
      </w:r>
      <w:r>
        <w:rPr>
          <w:rStyle w:val="Strong"/>
        </w:rPr>
        <w:t>transformative experience</w:t>
      </w:r>
      <w:r>
        <w:t xml:space="preserve">, empowering both students and parents with </w:t>
      </w:r>
      <w:r>
        <w:rPr>
          <w:rStyle w:val="Strong"/>
        </w:rPr>
        <w:t>knowledge, skills, and a sense of purpose</w:t>
      </w:r>
      <w:r>
        <w:t xml:space="preserve"> in building a </w:t>
      </w:r>
      <w:r>
        <w:rPr>
          <w:rStyle w:val="Strong"/>
        </w:rPr>
        <w:t>healthier and more educated society</w:t>
      </w:r>
      <w:r>
        <w:t>.</w:t>
      </w:r>
    </w:p>
    <w:p w14:paraId="2694F2BF" w14:textId="11E20034" w:rsidR="0017170C" w:rsidRPr="00A43781" w:rsidRDefault="0017170C" w:rsidP="0017170C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r w:rsidRPr="00A43781">
        <w:rPr>
          <w:rFonts w:ascii="Aptos Display" w:hAnsi="Aptos Display"/>
          <w:sz w:val="40"/>
          <w:szCs w:val="40"/>
        </w:rPr>
        <w:t>Links</w:t>
      </w:r>
      <w:r w:rsidR="003E461B">
        <w:rPr>
          <w:rFonts w:ascii="Aptos Display" w:hAnsi="Aptos Display"/>
          <w:sz w:val="40"/>
          <w:szCs w:val="40"/>
        </w:rPr>
        <w:fldChar w:fldCharType="begin"/>
      </w:r>
      <w:r w:rsidR="003E461B">
        <w:instrText xml:space="preserve"> XE "</w:instrText>
      </w:r>
      <w:r w:rsidR="003E461B" w:rsidRPr="002B10D7">
        <w:rPr>
          <w:rFonts w:ascii="Aptos Display" w:hAnsi="Aptos Display"/>
          <w:sz w:val="40"/>
          <w:szCs w:val="40"/>
        </w:rPr>
        <w:instrText>Links</w:instrText>
      </w:r>
      <w:r w:rsidR="003E461B">
        <w:instrText xml:space="preserve">" </w:instrText>
      </w:r>
      <w:r w:rsidR="003E461B">
        <w:rPr>
          <w:rFonts w:ascii="Aptos Display" w:hAnsi="Aptos Display"/>
          <w:sz w:val="40"/>
          <w:szCs w:val="40"/>
        </w:rPr>
        <w:fldChar w:fldCharType="end"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76"/>
        <w:gridCol w:w="4961"/>
        <w:gridCol w:w="3260"/>
      </w:tblGrid>
      <w:tr w:rsidR="00325025" w:rsidRPr="00EC78A1" w14:paraId="23AAF079" w14:textId="77777777" w:rsidTr="00EC78A1">
        <w:tc>
          <w:tcPr>
            <w:tcW w:w="1276" w:type="dxa"/>
          </w:tcPr>
          <w:p w14:paraId="63A14241" w14:textId="0D69E27F" w:rsidR="00325025" w:rsidRPr="00EC78A1" w:rsidRDefault="00325025" w:rsidP="00325025">
            <w:pPr>
              <w:rPr>
                <w:rFonts w:ascii="Aptos Display" w:hAnsi="Aptos Display"/>
                <w:b/>
                <w:bCs/>
                <w:sz w:val="26"/>
                <w:szCs w:val="26"/>
              </w:rPr>
            </w:pPr>
            <w:r w:rsidRPr="00EC78A1">
              <w:rPr>
                <w:rFonts w:ascii="Aptos Display" w:hAnsi="Aptos Display"/>
                <w:b/>
                <w:bCs/>
                <w:sz w:val="26"/>
                <w:szCs w:val="26"/>
              </w:rPr>
              <w:t>Link No.</w:t>
            </w:r>
          </w:p>
        </w:tc>
        <w:tc>
          <w:tcPr>
            <w:tcW w:w="4961" w:type="dxa"/>
          </w:tcPr>
          <w:p w14:paraId="3C77B56B" w14:textId="79B9072F" w:rsidR="00325025" w:rsidRPr="00EC78A1" w:rsidRDefault="00325025" w:rsidP="00325025">
            <w:pPr>
              <w:rPr>
                <w:rFonts w:ascii="Aptos Display" w:hAnsi="Aptos Display"/>
                <w:b/>
                <w:bCs/>
                <w:sz w:val="26"/>
                <w:szCs w:val="26"/>
              </w:rPr>
            </w:pPr>
            <w:r w:rsidRPr="00EC78A1">
              <w:rPr>
                <w:rFonts w:ascii="Aptos Display" w:hAnsi="Aptos Display"/>
                <w:b/>
                <w:bCs/>
                <w:sz w:val="26"/>
                <w:szCs w:val="26"/>
              </w:rPr>
              <w:t>Link</w:t>
            </w:r>
          </w:p>
        </w:tc>
        <w:tc>
          <w:tcPr>
            <w:tcW w:w="3260" w:type="dxa"/>
          </w:tcPr>
          <w:p w14:paraId="5777A2BC" w14:textId="2DD49BC2" w:rsidR="00325025" w:rsidRPr="00EC78A1" w:rsidRDefault="00325025" w:rsidP="00325025">
            <w:pPr>
              <w:rPr>
                <w:rFonts w:ascii="Aptos Display" w:hAnsi="Aptos Display"/>
                <w:b/>
                <w:bCs/>
                <w:sz w:val="26"/>
                <w:szCs w:val="26"/>
              </w:rPr>
            </w:pPr>
            <w:r w:rsidRPr="00EC78A1">
              <w:rPr>
                <w:rFonts w:ascii="Aptos Display" w:hAnsi="Aptos Display"/>
                <w:b/>
                <w:bCs/>
                <w:sz w:val="26"/>
                <w:szCs w:val="26"/>
              </w:rPr>
              <w:t>Platform</w:t>
            </w:r>
          </w:p>
        </w:tc>
      </w:tr>
      <w:tr w:rsidR="00325025" w:rsidRPr="00EC78A1" w14:paraId="01DDA696" w14:textId="77777777" w:rsidTr="00EC78A1">
        <w:tc>
          <w:tcPr>
            <w:tcW w:w="1276" w:type="dxa"/>
          </w:tcPr>
          <w:p w14:paraId="6FD81431" w14:textId="74FABD2B" w:rsidR="00325025" w:rsidRPr="00EC78A1" w:rsidRDefault="00325025" w:rsidP="00EC78A1">
            <w:pPr>
              <w:jc w:val="right"/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14:paraId="4F8B8B85" w14:textId="42805205" w:rsidR="00325025" w:rsidRPr="00EC78A1" w:rsidRDefault="00325025" w:rsidP="00325025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Link 1</w:t>
            </w:r>
          </w:p>
        </w:tc>
        <w:tc>
          <w:tcPr>
            <w:tcW w:w="3260" w:type="dxa"/>
          </w:tcPr>
          <w:p w14:paraId="37744090" w14:textId="1C44A090" w:rsidR="00325025" w:rsidRPr="00EC78A1" w:rsidRDefault="00325025" w:rsidP="00325025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Instagram</w:t>
            </w:r>
          </w:p>
        </w:tc>
      </w:tr>
      <w:tr w:rsidR="00325025" w:rsidRPr="00EC78A1" w14:paraId="58BC748B" w14:textId="77777777" w:rsidTr="00EC78A1">
        <w:tc>
          <w:tcPr>
            <w:tcW w:w="1276" w:type="dxa"/>
          </w:tcPr>
          <w:p w14:paraId="52FB1B4A" w14:textId="523813B4" w:rsidR="00325025" w:rsidRPr="00EC78A1" w:rsidRDefault="00325025" w:rsidP="00EC78A1">
            <w:pPr>
              <w:jc w:val="right"/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2</w:t>
            </w:r>
          </w:p>
        </w:tc>
        <w:tc>
          <w:tcPr>
            <w:tcW w:w="4961" w:type="dxa"/>
          </w:tcPr>
          <w:p w14:paraId="0652D142" w14:textId="3DE9467F" w:rsidR="00325025" w:rsidRPr="00EC78A1" w:rsidRDefault="00325025" w:rsidP="00325025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Link 2</w:t>
            </w:r>
          </w:p>
        </w:tc>
        <w:tc>
          <w:tcPr>
            <w:tcW w:w="3260" w:type="dxa"/>
          </w:tcPr>
          <w:p w14:paraId="32328F9E" w14:textId="5B7A91D9" w:rsidR="00325025" w:rsidRPr="00EC78A1" w:rsidRDefault="00325025" w:rsidP="00325025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Google Drive</w:t>
            </w:r>
          </w:p>
        </w:tc>
      </w:tr>
      <w:tr w:rsidR="00325025" w:rsidRPr="00EC78A1" w14:paraId="3DBEAD91" w14:textId="77777777" w:rsidTr="00EC78A1">
        <w:tc>
          <w:tcPr>
            <w:tcW w:w="1276" w:type="dxa"/>
          </w:tcPr>
          <w:p w14:paraId="2F4C8CE7" w14:textId="4C58CE9C" w:rsidR="00325025" w:rsidRPr="00EC78A1" w:rsidRDefault="00325025" w:rsidP="00EC78A1">
            <w:pPr>
              <w:jc w:val="right"/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3</w:t>
            </w:r>
          </w:p>
        </w:tc>
        <w:tc>
          <w:tcPr>
            <w:tcW w:w="4961" w:type="dxa"/>
          </w:tcPr>
          <w:p w14:paraId="26C64D8B" w14:textId="3FAE7ABC" w:rsidR="00325025" w:rsidRPr="00EC78A1" w:rsidRDefault="00325025" w:rsidP="00325025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Link 3</w:t>
            </w:r>
          </w:p>
        </w:tc>
        <w:tc>
          <w:tcPr>
            <w:tcW w:w="3260" w:type="dxa"/>
          </w:tcPr>
          <w:p w14:paraId="20998CE3" w14:textId="71A5FD11" w:rsidR="00325025" w:rsidRPr="00EC78A1" w:rsidRDefault="00325025" w:rsidP="00325025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YouTube</w:t>
            </w:r>
          </w:p>
        </w:tc>
      </w:tr>
      <w:tr w:rsidR="00A43781" w:rsidRPr="00EC78A1" w14:paraId="38A0C27D" w14:textId="77777777" w:rsidTr="00EC78A1">
        <w:tc>
          <w:tcPr>
            <w:tcW w:w="1276" w:type="dxa"/>
            <w:tcBorders>
              <w:bottom w:val="single" w:sz="4" w:space="0" w:color="auto"/>
            </w:tcBorders>
          </w:tcPr>
          <w:p w14:paraId="18512CB2" w14:textId="0A51F733" w:rsidR="00A43781" w:rsidRPr="00EC78A1" w:rsidRDefault="00A43781" w:rsidP="00EC78A1">
            <w:pPr>
              <w:jc w:val="right"/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4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D2C679A" w14:textId="25B50A42" w:rsidR="00A43781" w:rsidRPr="00EC78A1" w:rsidRDefault="00A43781" w:rsidP="00325025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Volunteers Sheet Link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B8F6EF7" w14:textId="6935182B" w:rsidR="00A43781" w:rsidRPr="00EC78A1" w:rsidRDefault="00A43781" w:rsidP="00325025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sz w:val="24"/>
                <w:szCs w:val="24"/>
              </w:rPr>
              <w:t>Google Sheets (Drive)</w:t>
            </w:r>
          </w:p>
        </w:tc>
      </w:tr>
      <w:tr w:rsidR="00EC78A1" w:rsidRPr="00EC78A1" w14:paraId="1EBFCF1D" w14:textId="77777777" w:rsidTr="00EC78A1">
        <w:tc>
          <w:tcPr>
            <w:tcW w:w="94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43A5D" w14:textId="30E8F327" w:rsidR="00EC78A1" w:rsidRPr="00EC78A1" w:rsidRDefault="00EC78A1" w:rsidP="00EC78A1">
            <w:pPr>
              <w:rPr>
                <w:rFonts w:ascii="Aptos Display" w:hAnsi="Aptos Display"/>
                <w:sz w:val="24"/>
                <w:szCs w:val="24"/>
              </w:rPr>
            </w:pPr>
            <w:r w:rsidRPr="00EC78A1">
              <w:rPr>
                <w:rFonts w:ascii="Aptos Display" w:hAnsi="Aptos Display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982113" wp14:editId="10B5B276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183515</wp:posOffset>
                      </wp:positionV>
                      <wp:extent cx="5821680" cy="0"/>
                      <wp:effectExtent l="0" t="0" r="0" b="0"/>
                      <wp:wrapNone/>
                      <wp:docPr id="910494873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21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C08EB9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4.45pt" to="458.9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4C0C086E" w14:textId="6F4B6093" w:rsidR="00325025" w:rsidRDefault="00AE3960" w:rsidP="00AE3960">
      <w:pPr>
        <w:pStyle w:val="ListParagraph"/>
        <w:numPr>
          <w:ilvl w:val="0"/>
          <w:numId w:val="9"/>
        </w:numPr>
        <w:rPr>
          <w:rFonts w:ascii="Aptos Display" w:eastAsiaTheme="majorEastAsia" w:hAnsi="Aptos Display" w:cstheme="majorBidi"/>
          <w:color w:val="2F5496" w:themeColor="accent1" w:themeShade="BF"/>
          <w:sz w:val="40"/>
          <w:szCs w:val="40"/>
        </w:rPr>
      </w:pPr>
      <w:r>
        <w:rPr>
          <w:rFonts w:ascii="Aptos Display" w:eastAsiaTheme="majorEastAsia" w:hAnsi="Aptos Display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1CD57330" wp14:editId="0C278D2A">
            <wp:simplePos x="0" y="0"/>
            <wp:positionH relativeFrom="column">
              <wp:posOffset>1463040</wp:posOffset>
            </wp:positionH>
            <wp:positionV relativeFrom="paragraph">
              <wp:posOffset>411480</wp:posOffset>
            </wp:positionV>
            <wp:extent cx="3657600" cy="2743200"/>
            <wp:effectExtent l="0" t="0" r="0" b="0"/>
            <wp:wrapTopAndBottom/>
            <wp:docPr id="484870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70133" name="Picture 48487013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 Display" w:eastAsiaTheme="majorEastAsia" w:hAnsi="Aptos Display" w:cstheme="majorBidi"/>
          <w:color w:val="2F5496" w:themeColor="accent1" w:themeShade="BF"/>
          <w:sz w:val="40"/>
          <w:szCs w:val="40"/>
        </w:rPr>
        <w:t xml:space="preserve">Glimpse </w:t>
      </w:r>
    </w:p>
    <w:p w14:paraId="215BBCFA" w14:textId="39C4CDC1" w:rsidR="00AE3960" w:rsidRDefault="00AE3960" w:rsidP="00AE3960">
      <w:pPr>
        <w:pStyle w:val="ListParagraph"/>
        <w:rPr>
          <w:rFonts w:ascii="Aptos Display" w:eastAsiaTheme="majorEastAsia" w:hAnsi="Aptos Display" w:cstheme="majorBidi"/>
          <w:color w:val="2F5496" w:themeColor="accent1" w:themeShade="BF"/>
          <w:sz w:val="40"/>
          <w:szCs w:val="40"/>
        </w:rPr>
      </w:pPr>
      <w:r>
        <w:rPr>
          <w:rFonts w:ascii="Aptos Display" w:eastAsiaTheme="majorEastAsia" w:hAnsi="Aptos Display" w:cstheme="majorBid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6A0F832C" wp14:editId="4C9BB2CF">
            <wp:simplePos x="0" y="0"/>
            <wp:positionH relativeFrom="column">
              <wp:posOffset>1470660</wp:posOffset>
            </wp:positionH>
            <wp:positionV relativeFrom="paragraph">
              <wp:posOffset>3246755</wp:posOffset>
            </wp:positionV>
            <wp:extent cx="3649980" cy="2737485"/>
            <wp:effectExtent l="0" t="0" r="7620" b="5715"/>
            <wp:wrapTopAndBottom/>
            <wp:docPr id="1064399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99551" name="Picture 106439955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D99AE" w14:textId="799CAFA7" w:rsidR="00AE3960" w:rsidRPr="00AE3960" w:rsidRDefault="00AE3960" w:rsidP="00AE3960">
      <w:pPr>
        <w:pStyle w:val="ListParagraph"/>
        <w:rPr>
          <w:rFonts w:ascii="Aptos Display" w:eastAsiaTheme="majorEastAsia" w:hAnsi="Aptos Display" w:cstheme="majorBidi"/>
          <w:color w:val="2F5496" w:themeColor="accent1" w:themeShade="BF"/>
          <w:sz w:val="40"/>
          <w:szCs w:val="40"/>
        </w:rPr>
      </w:pPr>
    </w:p>
    <w:p w14:paraId="077E9FEE" w14:textId="1DDB7961" w:rsidR="00EC78A1" w:rsidRDefault="00EC78A1">
      <w:pPr>
        <w:rPr>
          <w:rFonts w:ascii="Aptos Display" w:eastAsiaTheme="majorEastAsia" w:hAnsi="Aptos Display" w:cstheme="majorBidi"/>
          <w:color w:val="2F5496" w:themeColor="accent1" w:themeShade="BF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br w:type="page"/>
      </w:r>
    </w:p>
    <w:p w14:paraId="12699F23" w14:textId="52D3194E" w:rsidR="0017170C" w:rsidRPr="00A43781" w:rsidRDefault="00AE0FE4" w:rsidP="0071398C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bookmarkStart w:id="15" w:name="Glimpses"/>
      <w:bookmarkStart w:id="16" w:name="_Glimpses"/>
      <w:bookmarkEnd w:id="15"/>
      <w:bookmarkEnd w:id="16"/>
      <w:r w:rsidRPr="00A43781">
        <w:rPr>
          <w:rFonts w:ascii="Aptos Display" w:hAnsi="Aptos Display"/>
          <w:sz w:val="40"/>
          <w:szCs w:val="40"/>
        </w:rPr>
        <w:lastRenderedPageBreak/>
        <w:t>Glimpses</w:t>
      </w:r>
      <w:r w:rsidR="003E461B">
        <w:rPr>
          <w:rFonts w:ascii="Aptos Display" w:hAnsi="Aptos Display"/>
          <w:sz w:val="40"/>
          <w:szCs w:val="40"/>
        </w:rPr>
        <w:fldChar w:fldCharType="begin"/>
      </w:r>
      <w:r w:rsidR="003E461B">
        <w:instrText xml:space="preserve"> XE "</w:instrText>
      </w:r>
      <w:r w:rsidR="003E461B" w:rsidRPr="00551415">
        <w:rPr>
          <w:rFonts w:ascii="Aptos Display" w:hAnsi="Aptos Display"/>
          <w:sz w:val="40"/>
          <w:szCs w:val="40"/>
        </w:rPr>
        <w:instrText>Glimpses</w:instrText>
      </w:r>
      <w:r w:rsidR="003E461B">
        <w:instrText xml:space="preserve">" </w:instrText>
      </w:r>
      <w:r w:rsidR="003E461B">
        <w:rPr>
          <w:rFonts w:ascii="Aptos Display" w:hAnsi="Aptos Display"/>
          <w:sz w:val="40"/>
          <w:szCs w:val="40"/>
        </w:rPr>
        <w:fldChar w:fldCharType="end"/>
      </w:r>
      <w:r w:rsidRPr="00A43781">
        <w:rPr>
          <w:rFonts w:ascii="Aptos Display" w:hAnsi="Aptos Display"/>
          <w:sz w:val="40"/>
          <w:szCs w:val="40"/>
        </w:rPr>
        <w:t xml:space="preserve"> </w:t>
      </w:r>
    </w:p>
    <w:p w14:paraId="0CC540E2" w14:textId="77777777" w:rsidR="00325025" w:rsidRPr="00A43781" w:rsidRDefault="00325025" w:rsidP="00325025">
      <w:pPr>
        <w:rPr>
          <w:rFonts w:ascii="Aptos Display" w:hAnsi="Aptos Display"/>
        </w:rPr>
      </w:pPr>
      <w:r w:rsidRPr="00A43781">
        <w:rPr>
          <w:rFonts w:ascii="Aptos Display" w:hAnsi="Aptos Display"/>
        </w:rPr>
        <w:t>Social Services’23:</w:t>
      </w:r>
    </w:p>
    <w:p w14:paraId="0088D5C2" w14:textId="0F280144" w:rsidR="00325025" w:rsidRPr="00A43781" w:rsidRDefault="00325025" w:rsidP="00325025">
      <w:pPr>
        <w:jc w:val="center"/>
        <w:rPr>
          <w:rFonts w:ascii="Aptos Display" w:hAnsi="Aptos Display"/>
        </w:rPr>
      </w:pPr>
      <w:r w:rsidRPr="00A43781">
        <w:rPr>
          <w:rFonts w:ascii="Aptos Display" w:hAnsi="Aptos Display"/>
          <w:noProof/>
        </w:rPr>
        <w:drawing>
          <wp:inline distT="0" distB="0" distL="0" distR="0" wp14:anchorId="73495303" wp14:editId="5FDA1670">
            <wp:extent cx="5760000" cy="2512733"/>
            <wp:effectExtent l="0" t="0" r="0" b="1905"/>
            <wp:docPr id="163974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1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FFC3" w14:textId="7E29974D" w:rsidR="00325025" w:rsidRPr="00A43781" w:rsidRDefault="00325025" w:rsidP="00325025">
      <w:pPr>
        <w:jc w:val="center"/>
        <w:rPr>
          <w:rFonts w:ascii="Aptos Display" w:hAnsi="Aptos Display"/>
        </w:rPr>
      </w:pPr>
      <w:r w:rsidRPr="00A43781">
        <w:rPr>
          <w:rFonts w:ascii="Aptos Display" w:hAnsi="Aptos Display"/>
        </w:rPr>
        <w:t>Social Services’23 | Vishwakarma Institute of Technology, Pune</w:t>
      </w:r>
    </w:p>
    <w:p w14:paraId="6CE035C8" w14:textId="77777777" w:rsidR="00325025" w:rsidRPr="00A43781" w:rsidRDefault="00325025" w:rsidP="00325025">
      <w:pPr>
        <w:rPr>
          <w:rFonts w:ascii="Aptos Display" w:hAnsi="Aptos Display"/>
        </w:rPr>
      </w:pPr>
    </w:p>
    <w:p w14:paraId="2616E31D" w14:textId="77777777" w:rsidR="00EC78A1" w:rsidRDefault="00EC78A1">
      <w:pPr>
        <w:rPr>
          <w:rFonts w:ascii="Aptos Display" w:eastAsiaTheme="majorEastAsia" w:hAnsi="Aptos Display" w:cstheme="majorBidi"/>
          <w:color w:val="2F5496" w:themeColor="accent1" w:themeShade="BF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br w:type="page"/>
      </w:r>
    </w:p>
    <w:bookmarkStart w:id="17" w:name="Organizing_Committee"/>
    <w:bookmarkStart w:id="18" w:name="_Organizing_Committee"/>
    <w:bookmarkEnd w:id="17"/>
    <w:bookmarkEnd w:id="18"/>
    <w:p w14:paraId="125D7852" w14:textId="28B9CEAB" w:rsidR="00AE0FE4" w:rsidRPr="00A43781" w:rsidRDefault="00EC78A1" w:rsidP="00D21D69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A4398" wp14:editId="42D1A702">
                <wp:simplePos x="0" y="0"/>
                <wp:positionH relativeFrom="margin">
                  <wp:align>center</wp:align>
                </wp:positionH>
                <wp:positionV relativeFrom="paragraph">
                  <wp:posOffset>3286125</wp:posOffset>
                </wp:positionV>
                <wp:extent cx="6240780" cy="0"/>
                <wp:effectExtent l="0" t="0" r="0" b="0"/>
                <wp:wrapNone/>
                <wp:docPr id="11580359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0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6812B" id="Straight Connector 3" o:spid="_x0000_s1026" style="position:absolute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8.75pt" to="491.4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EemwEAAJQDAAAOAAAAZHJzL2Uyb0RvYy54bWysU9uO0zAQfUfiHyy/06QVWl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0FE4" w:rsidRPr="00A43781">
        <w:rPr>
          <w:rFonts w:ascii="Aptos Display" w:hAnsi="Aptos Display"/>
          <w:sz w:val="40"/>
          <w:szCs w:val="40"/>
        </w:rPr>
        <w:t>Organizing Committee</w:t>
      </w:r>
      <w:r w:rsidR="003E461B">
        <w:rPr>
          <w:rFonts w:ascii="Aptos Display" w:hAnsi="Aptos Display"/>
          <w:sz w:val="40"/>
          <w:szCs w:val="40"/>
        </w:rPr>
        <w:fldChar w:fldCharType="begin"/>
      </w:r>
      <w:r w:rsidR="003E461B">
        <w:instrText xml:space="preserve"> XE "</w:instrText>
      </w:r>
      <w:r w:rsidR="003E461B" w:rsidRPr="00623C15">
        <w:rPr>
          <w:rFonts w:ascii="Aptos Display" w:hAnsi="Aptos Display"/>
          <w:sz w:val="40"/>
          <w:szCs w:val="40"/>
        </w:rPr>
        <w:instrText>Organizing Committee</w:instrText>
      </w:r>
      <w:r w:rsidR="003E461B">
        <w:instrText xml:space="preserve">" </w:instrText>
      </w:r>
      <w:r w:rsidR="003E461B">
        <w:rPr>
          <w:rFonts w:ascii="Aptos Display" w:hAnsi="Aptos Display"/>
          <w:sz w:val="40"/>
          <w:szCs w:val="40"/>
        </w:rPr>
        <w:fldChar w:fldCharType="end"/>
      </w:r>
    </w:p>
    <w:p w14:paraId="29F782E5" w14:textId="77777777" w:rsidR="00325025" w:rsidRPr="00A43781" w:rsidRDefault="00325025" w:rsidP="00325025">
      <w:pPr>
        <w:rPr>
          <w:rFonts w:ascii="Aptos Display" w:hAnsi="Aptos Display"/>
        </w:rPr>
        <w:sectPr w:rsidR="00325025" w:rsidRPr="00A43781" w:rsidSect="00EC78A1">
          <w:type w:val="continuous"/>
          <w:pgSz w:w="11906" w:h="16838"/>
          <w:pgMar w:top="372" w:right="720" w:bottom="720" w:left="720" w:header="567" w:footer="39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5"/>
      </w:tblGrid>
      <w:tr w:rsidR="00325025" w:rsidRPr="00A43781" w14:paraId="4A322283" w14:textId="77777777" w:rsidTr="00325025">
        <w:tc>
          <w:tcPr>
            <w:tcW w:w="2434" w:type="dxa"/>
          </w:tcPr>
          <w:p w14:paraId="4110EF02" w14:textId="26680BD3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Name</w:t>
            </w:r>
          </w:p>
        </w:tc>
        <w:tc>
          <w:tcPr>
            <w:tcW w:w="2435" w:type="dxa"/>
          </w:tcPr>
          <w:p w14:paraId="41ADF8E4" w14:textId="18F23775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Role</w:t>
            </w:r>
          </w:p>
        </w:tc>
      </w:tr>
      <w:tr w:rsidR="00325025" w:rsidRPr="00A43781" w14:paraId="15BED2C3" w14:textId="77777777" w:rsidTr="00325025">
        <w:tc>
          <w:tcPr>
            <w:tcW w:w="2434" w:type="dxa"/>
          </w:tcPr>
          <w:p w14:paraId="0062D3B6" w14:textId="48958F99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Sandesh</w:t>
            </w:r>
          </w:p>
        </w:tc>
        <w:tc>
          <w:tcPr>
            <w:tcW w:w="2435" w:type="dxa"/>
          </w:tcPr>
          <w:p w14:paraId="6A60919B" w14:textId="1FF1D825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Head</w:t>
            </w:r>
          </w:p>
        </w:tc>
      </w:tr>
      <w:tr w:rsidR="00325025" w:rsidRPr="00A43781" w14:paraId="7FFBBBFF" w14:textId="77777777" w:rsidTr="00325025">
        <w:tc>
          <w:tcPr>
            <w:tcW w:w="2434" w:type="dxa"/>
          </w:tcPr>
          <w:p w14:paraId="54A83078" w14:textId="53490C37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</w:t>
            </w:r>
          </w:p>
        </w:tc>
        <w:tc>
          <w:tcPr>
            <w:tcW w:w="2435" w:type="dxa"/>
          </w:tcPr>
          <w:p w14:paraId="53585D2F" w14:textId="3C520914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POC</w:t>
            </w:r>
            <w:r w:rsidR="00A43781">
              <w:rPr>
                <w:rFonts w:ascii="Aptos Display" w:hAnsi="Aptos Display"/>
                <w:sz w:val="28"/>
                <w:szCs w:val="28"/>
              </w:rPr>
              <w:t xml:space="preserve"> / EI</w:t>
            </w:r>
          </w:p>
        </w:tc>
      </w:tr>
      <w:tr w:rsidR="00325025" w:rsidRPr="00A43781" w14:paraId="31E5171C" w14:textId="77777777" w:rsidTr="00325025">
        <w:tc>
          <w:tcPr>
            <w:tcW w:w="2434" w:type="dxa"/>
          </w:tcPr>
          <w:p w14:paraId="7768235D" w14:textId="58A35C5A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2</w:t>
            </w:r>
          </w:p>
        </w:tc>
        <w:tc>
          <w:tcPr>
            <w:tcW w:w="2435" w:type="dxa"/>
          </w:tcPr>
          <w:p w14:paraId="71219F31" w14:textId="4450F2A5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Publicity</w:t>
            </w:r>
          </w:p>
        </w:tc>
      </w:tr>
      <w:tr w:rsidR="00325025" w:rsidRPr="00A43781" w14:paraId="5D58A9F7" w14:textId="77777777" w:rsidTr="00325025">
        <w:tc>
          <w:tcPr>
            <w:tcW w:w="2434" w:type="dxa"/>
          </w:tcPr>
          <w:p w14:paraId="3CB44DD6" w14:textId="77C42A6D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3</w:t>
            </w:r>
          </w:p>
        </w:tc>
        <w:tc>
          <w:tcPr>
            <w:tcW w:w="2435" w:type="dxa"/>
          </w:tcPr>
          <w:p w14:paraId="6C1ADB36" w14:textId="0C36CE3B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Aesthetics</w:t>
            </w:r>
          </w:p>
        </w:tc>
      </w:tr>
      <w:tr w:rsidR="00325025" w:rsidRPr="00A43781" w14:paraId="3B1E201C" w14:textId="77777777" w:rsidTr="00325025">
        <w:tc>
          <w:tcPr>
            <w:tcW w:w="2434" w:type="dxa"/>
          </w:tcPr>
          <w:p w14:paraId="2D7D529B" w14:textId="4FC30FD6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4</w:t>
            </w:r>
          </w:p>
        </w:tc>
        <w:tc>
          <w:tcPr>
            <w:tcW w:w="2435" w:type="dxa"/>
          </w:tcPr>
          <w:p w14:paraId="3BD6D109" w14:textId="3FA43504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Outside</w:t>
            </w:r>
          </w:p>
        </w:tc>
      </w:tr>
      <w:tr w:rsidR="00325025" w:rsidRPr="00A43781" w14:paraId="4DEDBC26" w14:textId="77777777" w:rsidTr="00325025">
        <w:tc>
          <w:tcPr>
            <w:tcW w:w="2434" w:type="dxa"/>
          </w:tcPr>
          <w:p w14:paraId="0DC2A3D9" w14:textId="7586DA87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5</w:t>
            </w:r>
          </w:p>
        </w:tc>
        <w:tc>
          <w:tcPr>
            <w:tcW w:w="2435" w:type="dxa"/>
          </w:tcPr>
          <w:p w14:paraId="7F146EDB" w14:textId="42BBCC6F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6A66EAFA" w14:textId="77777777" w:rsidTr="00325025">
        <w:tc>
          <w:tcPr>
            <w:tcW w:w="2434" w:type="dxa"/>
          </w:tcPr>
          <w:p w14:paraId="3457C98F" w14:textId="4139029E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6</w:t>
            </w:r>
          </w:p>
        </w:tc>
        <w:tc>
          <w:tcPr>
            <w:tcW w:w="2435" w:type="dxa"/>
          </w:tcPr>
          <w:p w14:paraId="26DC3EEE" w14:textId="0D4FAED9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2118A25A" w14:textId="77777777" w:rsidTr="00325025">
        <w:tc>
          <w:tcPr>
            <w:tcW w:w="2434" w:type="dxa"/>
          </w:tcPr>
          <w:p w14:paraId="095173B5" w14:textId="2DD34CF5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7</w:t>
            </w:r>
          </w:p>
        </w:tc>
        <w:tc>
          <w:tcPr>
            <w:tcW w:w="2435" w:type="dxa"/>
          </w:tcPr>
          <w:p w14:paraId="14D09609" w14:textId="484370BC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0660D935" w14:textId="77777777" w:rsidTr="00325025">
        <w:tc>
          <w:tcPr>
            <w:tcW w:w="2434" w:type="dxa"/>
          </w:tcPr>
          <w:p w14:paraId="49190A52" w14:textId="508A7F20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8</w:t>
            </w:r>
          </w:p>
        </w:tc>
        <w:tc>
          <w:tcPr>
            <w:tcW w:w="2435" w:type="dxa"/>
          </w:tcPr>
          <w:p w14:paraId="60ADCB65" w14:textId="40CC5BA1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13B7358E" w14:textId="77777777" w:rsidTr="00325025">
        <w:tc>
          <w:tcPr>
            <w:tcW w:w="2434" w:type="dxa"/>
          </w:tcPr>
          <w:p w14:paraId="4C796EDD" w14:textId="69BE84E8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9</w:t>
            </w:r>
          </w:p>
        </w:tc>
        <w:tc>
          <w:tcPr>
            <w:tcW w:w="2435" w:type="dxa"/>
          </w:tcPr>
          <w:p w14:paraId="699EFF5B" w14:textId="0709AAF1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156515D8" w14:textId="77777777" w:rsidTr="00325025">
        <w:tc>
          <w:tcPr>
            <w:tcW w:w="2434" w:type="dxa"/>
          </w:tcPr>
          <w:p w14:paraId="768E46D9" w14:textId="2D992BB3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10</w:t>
            </w:r>
          </w:p>
        </w:tc>
        <w:tc>
          <w:tcPr>
            <w:tcW w:w="2435" w:type="dxa"/>
          </w:tcPr>
          <w:p w14:paraId="4B40F0DC" w14:textId="1FF8EA3C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362392C0" w14:textId="77777777" w:rsidTr="00325025">
        <w:tc>
          <w:tcPr>
            <w:tcW w:w="2434" w:type="dxa"/>
          </w:tcPr>
          <w:p w14:paraId="6203C4DA" w14:textId="28BA2D03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11</w:t>
            </w:r>
          </w:p>
        </w:tc>
        <w:tc>
          <w:tcPr>
            <w:tcW w:w="2435" w:type="dxa"/>
          </w:tcPr>
          <w:p w14:paraId="45A3C0AD" w14:textId="27DD4D22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7C26CDAE" w14:textId="77777777" w:rsidTr="00325025">
        <w:tc>
          <w:tcPr>
            <w:tcW w:w="2434" w:type="dxa"/>
          </w:tcPr>
          <w:p w14:paraId="0DC1AACB" w14:textId="51F96E54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12</w:t>
            </w:r>
          </w:p>
        </w:tc>
        <w:tc>
          <w:tcPr>
            <w:tcW w:w="2435" w:type="dxa"/>
          </w:tcPr>
          <w:p w14:paraId="59C1D575" w14:textId="01AD68F3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7437085F" w14:textId="77777777" w:rsidTr="00325025">
        <w:tc>
          <w:tcPr>
            <w:tcW w:w="2434" w:type="dxa"/>
          </w:tcPr>
          <w:p w14:paraId="77AD86CA" w14:textId="718CDACD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13</w:t>
            </w:r>
          </w:p>
        </w:tc>
        <w:tc>
          <w:tcPr>
            <w:tcW w:w="2435" w:type="dxa"/>
          </w:tcPr>
          <w:p w14:paraId="5718F9E1" w14:textId="06F41FD4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438D412C" w14:textId="77777777" w:rsidTr="00325025">
        <w:tc>
          <w:tcPr>
            <w:tcW w:w="2434" w:type="dxa"/>
          </w:tcPr>
          <w:p w14:paraId="7E492A55" w14:textId="1F58D601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14</w:t>
            </w:r>
          </w:p>
        </w:tc>
        <w:tc>
          <w:tcPr>
            <w:tcW w:w="2435" w:type="dxa"/>
          </w:tcPr>
          <w:p w14:paraId="57E9E89A" w14:textId="7B176DC2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2FEEEF59" w14:textId="77777777" w:rsidTr="00325025">
        <w:tc>
          <w:tcPr>
            <w:tcW w:w="2434" w:type="dxa"/>
          </w:tcPr>
          <w:p w14:paraId="1D0A1E09" w14:textId="15EB991A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15</w:t>
            </w:r>
          </w:p>
        </w:tc>
        <w:tc>
          <w:tcPr>
            <w:tcW w:w="2435" w:type="dxa"/>
          </w:tcPr>
          <w:p w14:paraId="282F0C13" w14:textId="15F040D2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320FB081" w14:textId="77777777" w:rsidTr="00325025">
        <w:tc>
          <w:tcPr>
            <w:tcW w:w="2434" w:type="dxa"/>
          </w:tcPr>
          <w:p w14:paraId="7C60F6E1" w14:textId="43A361D2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16</w:t>
            </w:r>
          </w:p>
        </w:tc>
        <w:tc>
          <w:tcPr>
            <w:tcW w:w="2435" w:type="dxa"/>
          </w:tcPr>
          <w:p w14:paraId="2EEC15DE" w14:textId="54FFDA47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3A7DF87D" w14:textId="77777777" w:rsidTr="00325025">
        <w:tc>
          <w:tcPr>
            <w:tcW w:w="2434" w:type="dxa"/>
          </w:tcPr>
          <w:p w14:paraId="1EF309F3" w14:textId="4C447BAB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17</w:t>
            </w:r>
          </w:p>
        </w:tc>
        <w:tc>
          <w:tcPr>
            <w:tcW w:w="2435" w:type="dxa"/>
          </w:tcPr>
          <w:p w14:paraId="6CD174E2" w14:textId="3E3FE7D9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4AAD2C90" w14:textId="77777777" w:rsidTr="00325025">
        <w:tc>
          <w:tcPr>
            <w:tcW w:w="2434" w:type="dxa"/>
          </w:tcPr>
          <w:p w14:paraId="0DB2ACF4" w14:textId="043EE73E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18</w:t>
            </w:r>
          </w:p>
        </w:tc>
        <w:tc>
          <w:tcPr>
            <w:tcW w:w="2435" w:type="dxa"/>
          </w:tcPr>
          <w:p w14:paraId="1AA1C271" w14:textId="1780F1F0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37E1BFB2" w14:textId="77777777" w:rsidTr="00325025">
        <w:tc>
          <w:tcPr>
            <w:tcW w:w="2434" w:type="dxa"/>
          </w:tcPr>
          <w:p w14:paraId="2823370F" w14:textId="7FF9E1B0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19</w:t>
            </w:r>
          </w:p>
        </w:tc>
        <w:tc>
          <w:tcPr>
            <w:tcW w:w="2435" w:type="dxa"/>
          </w:tcPr>
          <w:p w14:paraId="6A040932" w14:textId="51D1F2E6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086A1412" w14:textId="77777777" w:rsidTr="00325025">
        <w:tc>
          <w:tcPr>
            <w:tcW w:w="2434" w:type="dxa"/>
          </w:tcPr>
          <w:p w14:paraId="71F4073B" w14:textId="5925BBEE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20</w:t>
            </w:r>
          </w:p>
        </w:tc>
        <w:tc>
          <w:tcPr>
            <w:tcW w:w="2435" w:type="dxa"/>
          </w:tcPr>
          <w:p w14:paraId="39C652FA" w14:textId="7D5E31F8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  <w:tr w:rsidR="00325025" w:rsidRPr="00A43781" w14:paraId="7FD2666D" w14:textId="77777777" w:rsidTr="00325025">
        <w:tc>
          <w:tcPr>
            <w:tcW w:w="2434" w:type="dxa"/>
          </w:tcPr>
          <w:p w14:paraId="79BF1CE2" w14:textId="089F5A73" w:rsidR="00325025" w:rsidRPr="00A43781" w:rsidRDefault="00A43781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 xml:space="preserve">Name </w:t>
            </w:r>
            <w:r w:rsidR="00325025" w:rsidRPr="00A43781">
              <w:rPr>
                <w:rFonts w:ascii="Aptos Display" w:hAnsi="Aptos Display"/>
                <w:sz w:val="28"/>
                <w:szCs w:val="28"/>
              </w:rPr>
              <w:t>21</w:t>
            </w:r>
          </w:p>
        </w:tc>
        <w:tc>
          <w:tcPr>
            <w:tcW w:w="2435" w:type="dxa"/>
          </w:tcPr>
          <w:p w14:paraId="33C3F673" w14:textId="569B0BE8" w:rsidR="00325025" w:rsidRPr="00A43781" w:rsidRDefault="00325025" w:rsidP="00325025">
            <w:pPr>
              <w:rPr>
                <w:rFonts w:ascii="Aptos Display" w:hAnsi="Aptos Display"/>
                <w:sz w:val="28"/>
                <w:szCs w:val="28"/>
              </w:rPr>
            </w:pPr>
            <w:r w:rsidRPr="00A43781">
              <w:rPr>
                <w:rFonts w:ascii="Aptos Display" w:hAnsi="Aptos Display"/>
                <w:sz w:val="28"/>
                <w:szCs w:val="28"/>
              </w:rPr>
              <w:t>OC – Sector</w:t>
            </w:r>
          </w:p>
        </w:tc>
      </w:tr>
    </w:tbl>
    <w:p w14:paraId="17655DC4" w14:textId="3B19D208" w:rsidR="00325025" w:rsidRPr="00A43781" w:rsidRDefault="00325025" w:rsidP="00325025">
      <w:pPr>
        <w:rPr>
          <w:rFonts w:ascii="Aptos Display" w:hAnsi="Aptos Display"/>
          <w:sz w:val="40"/>
          <w:szCs w:val="40"/>
        </w:rPr>
        <w:sectPr w:rsidR="00325025" w:rsidRPr="00A43781" w:rsidSect="00325025">
          <w:type w:val="continuous"/>
          <w:pgSz w:w="11906" w:h="16838"/>
          <w:pgMar w:top="372" w:right="720" w:bottom="720" w:left="720" w:header="567" w:footer="39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3BE85EF9" w14:textId="0CEAC803" w:rsidR="0017170C" w:rsidRPr="00A43781" w:rsidRDefault="0017170C" w:rsidP="0017170C">
      <w:pPr>
        <w:pStyle w:val="Heading2"/>
        <w:numPr>
          <w:ilvl w:val="0"/>
          <w:numId w:val="9"/>
        </w:numPr>
        <w:spacing w:after="240"/>
        <w:ind w:left="1134" w:hanging="284"/>
        <w:rPr>
          <w:rFonts w:ascii="Aptos Display" w:hAnsi="Aptos Display"/>
          <w:sz w:val="40"/>
          <w:szCs w:val="40"/>
        </w:rPr>
      </w:pPr>
      <w:r w:rsidRPr="00A43781">
        <w:rPr>
          <w:rFonts w:ascii="Aptos Display" w:hAnsi="Aptos Display"/>
          <w:sz w:val="40"/>
          <w:szCs w:val="40"/>
        </w:rPr>
        <w:t>&lt;Add Point&gt;</w:t>
      </w:r>
    </w:p>
    <w:p w14:paraId="559478BA" w14:textId="69219F0E" w:rsidR="0017170C" w:rsidRPr="00A43781" w:rsidRDefault="00A43781" w:rsidP="00A43781">
      <w:pPr>
        <w:ind w:left="426"/>
        <w:jc w:val="both"/>
        <w:rPr>
          <w:rFonts w:ascii="Aptos Display" w:hAnsi="Aptos Display"/>
          <w:sz w:val="24"/>
          <w:szCs w:val="24"/>
        </w:rPr>
      </w:pPr>
      <w:r w:rsidRPr="00A43781">
        <w:rPr>
          <w:rFonts w:ascii="Aptos Display" w:hAnsi="Aptos Display"/>
          <w:sz w:val="24"/>
          <w:szCs w:val="24"/>
        </w:rPr>
        <w:t xml:space="preserve">Add point(s) if </w:t>
      </w:r>
      <w:proofErr w:type="gramStart"/>
      <w:r>
        <w:rPr>
          <w:rFonts w:ascii="Aptos Display" w:hAnsi="Aptos Display"/>
          <w:sz w:val="24"/>
          <w:szCs w:val="24"/>
        </w:rPr>
        <w:t>N</w:t>
      </w:r>
      <w:r w:rsidRPr="00A43781">
        <w:rPr>
          <w:rFonts w:ascii="Aptos Display" w:hAnsi="Aptos Display"/>
          <w:sz w:val="24"/>
          <w:szCs w:val="24"/>
        </w:rPr>
        <w:t>eeded</w:t>
      </w:r>
      <w:proofErr w:type="gramEnd"/>
      <w:r w:rsidRPr="00A43781">
        <w:rPr>
          <w:rFonts w:ascii="Aptos Display" w:hAnsi="Aptos Display"/>
          <w:sz w:val="24"/>
          <w:szCs w:val="24"/>
        </w:rPr>
        <w:t>!</w:t>
      </w:r>
    </w:p>
    <w:sectPr w:rsidR="0017170C" w:rsidRPr="00A43781" w:rsidSect="00325025">
      <w:type w:val="continuous"/>
      <w:pgSz w:w="11906" w:h="16838"/>
      <w:pgMar w:top="372" w:right="720" w:bottom="720" w:left="720" w:header="567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00DF4" w14:textId="77777777" w:rsidR="00ED298D" w:rsidRDefault="00ED298D" w:rsidP="00046F85">
      <w:pPr>
        <w:spacing w:after="0" w:line="240" w:lineRule="auto"/>
      </w:pPr>
      <w:r>
        <w:separator/>
      </w:r>
    </w:p>
  </w:endnote>
  <w:endnote w:type="continuationSeparator" w:id="0">
    <w:p w14:paraId="5F7A102F" w14:textId="77777777" w:rsidR="00ED298D" w:rsidRDefault="00ED298D" w:rsidP="0004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A355E" w14:textId="77777777" w:rsidR="00BC3842" w:rsidRDefault="00BC38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75"/>
      <w:gridCol w:w="2381"/>
    </w:tblGrid>
    <w:tr w:rsidR="00B727CD" w14:paraId="22E89794" w14:textId="77777777" w:rsidTr="00DC23DA">
      <w:tc>
        <w:tcPr>
          <w:tcW w:w="10456" w:type="dxa"/>
          <w:gridSpan w:val="2"/>
          <w:vAlign w:val="bottom"/>
        </w:tcPr>
        <w:p w14:paraId="3CF8768B" w14:textId="6D9756F7" w:rsidR="00B727CD" w:rsidRPr="00634E9F" w:rsidRDefault="00634E9F" w:rsidP="00DC23DA">
          <w:pPr>
            <w:spacing w:line="276" w:lineRule="auto"/>
            <w:jc w:val="right"/>
            <w:rPr>
              <w:sz w:val="30"/>
              <w:szCs w:val="30"/>
            </w:rPr>
          </w:pPr>
          <w:r w:rsidRPr="00634E9F">
            <w:rPr>
              <w:noProof/>
              <w:sz w:val="30"/>
              <w:szCs w:val="30"/>
            </w:rPr>
            <w:drawing>
              <wp:anchor distT="0" distB="0" distL="36195" distR="36195" simplePos="0" relativeHeight="251668480" behindDoc="0" locked="0" layoutInCell="1" allowOverlap="1" wp14:anchorId="6690DEF1" wp14:editId="4936D3B9">
                <wp:simplePos x="0" y="0"/>
                <wp:positionH relativeFrom="column">
                  <wp:posOffset>6362065</wp:posOffset>
                </wp:positionH>
                <wp:positionV relativeFrom="paragraph">
                  <wp:posOffset>48260</wp:posOffset>
                </wp:positionV>
                <wp:extent cx="104140" cy="156210"/>
                <wp:effectExtent l="0" t="0" r="0" b="0"/>
                <wp:wrapSquare wrapText="bothSides"/>
                <wp:docPr id="110790898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908981" name="Picture 1">
                          <a:hlinkClick r:id="rId1"/>
                        </pic:cNvPr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553" t="14416" r="26261" b="10223"/>
                        <a:stretch/>
                      </pic:blipFill>
                      <pic:spPr bwMode="auto">
                        <a:xfrm flipV="1">
                          <a:off x="0" y="0"/>
                          <a:ext cx="10414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hyperlink w:anchor="Index" w:history="1">
            <w:r w:rsidR="00B727CD" w:rsidRPr="00634E9F">
              <w:rPr>
                <w:rStyle w:val="Hyperlink"/>
                <w:sz w:val="30"/>
                <w:szCs w:val="30"/>
                <w:u w:val="none"/>
              </w:rPr>
              <w:t>I</w:t>
            </w:r>
            <w:r w:rsidR="001340C3">
              <w:rPr>
                <w:rStyle w:val="Hyperlink"/>
                <w:sz w:val="30"/>
                <w:szCs w:val="30"/>
                <w:u w:val="none"/>
              </w:rPr>
              <w:t>ndex</w:t>
            </w:r>
          </w:hyperlink>
          <w:r w:rsidRPr="00634E9F">
            <w:rPr>
              <w:sz w:val="30"/>
              <w:szCs w:val="30"/>
            </w:rPr>
            <w:t xml:space="preserve"> </w:t>
          </w:r>
        </w:p>
      </w:tc>
    </w:tr>
    <w:tr w:rsidR="00B727CD" w14:paraId="3B4DC754" w14:textId="77777777" w:rsidTr="00DC23DA">
      <w:tc>
        <w:tcPr>
          <w:tcW w:w="10456" w:type="dxa"/>
          <w:gridSpan w:val="2"/>
        </w:tcPr>
        <w:p w14:paraId="2215D9B5" w14:textId="44C15D92" w:rsidR="00B727CD" w:rsidRPr="00B727CD" w:rsidRDefault="00B727CD">
          <w:pPr>
            <w:rPr>
              <w:sz w:val="6"/>
              <w:szCs w:val="6"/>
            </w:rPr>
          </w:pPr>
          <w:r w:rsidRPr="00B727CD">
            <w:rPr>
              <w:noProof/>
              <w:sz w:val="6"/>
              <w:szCs w:val="6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7CE6C20" wp14:editId="3C090142">
                    <wp:simplePos x="0" y="0"/>
                    <wp:positionH relativeFrom="margin">
                      <wp:posOffset>-68580</wp:posOffset>
                    </wp:positionH>
                    <wp:positionV relativeFrom="paragraph">
                      <wp:posOffset>635</wp:posOffset>
                    </wp:positionV>
                    <wp:extent cx="6532245" cy="45719"/>
                    <wp:effectExtent l="0" t="0" r="20955" b="12065"/>
                    <wp:wrapNone/>
                    <wp:docPr id="2143242759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2245" cy="4571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B155B9" id="Rectangle 4" o:spid="_x0000_s1026" style="position:absolute;margin-left:-5.4pt;margin-top:.05pt;width:514.3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  <w10:wrap anchorx="margin"/>
                  </v:rect>
                </w:pict>
              </mc:Fallback>
            </mc:AlternateContent>
          </w:r>
        </w:p>
      </w:tc>
    </w:tr>
    <w:tr w:rsidR="00222A67" w14:paraId="37124DE6" w14:textId="77777777" w:rsidTr="00DC23DA">
      <w:tc>
        <w:tcPr>
          <w:tcW w:w="8075" w:type="dxa"/>
        </w:tcPr>
        <w:p w14:paraId="6F04EB21" w14:textId="1DEC11FD" w:rsidR="00222A67" w:rsidRDefault="00222A67" w:rsidP="00222A67">
          <w:pPr>
            <w:pStyle w:val="Footer"/>
          </w:pPr>
          <w:r>
            <w:t>Email: vitswd@vit.edu</w:t>
          </w:r>
        </w:p>
      </w:tc>
      <w:tc>
        <w:tcPr>
          <w:tcW w:w="2381" w:type="dxa"/>
        </w:tcPr>
        <w:sdt>
          <w:sdtPr>
            <w:id w:val="-1900740227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</w:rPr>
          </w:sdtEndPr>
          <w:sdtContent>
            <w:p w14:paraId="2ABD311F" w14:textId="77777777" w:rsidR="00222A67" w:rsidRPr="00222A67" w:rsidRDefault="00222A67" w:rsidP="00222A67">
              <w:pPr>
                <w:pStyle w:val="Footer"/>
                <w:pBdr>
                  <w:top w:val="single" w:sz="4" w:space="1" w:color="D9D9D9" w:themeColor="background1" w:themeShade="D9"/>
                </w:pBdr>
                <w:jc w:val="right"/>
                <w:rPr>
                  <w:color w:val="7F7F7F" w:themeColor="background1" w:themeShade="7F"/>
                  <w:spacing w:val="60"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t>1</w:t>
              </w:r>
              <w:r>
                <w:rPr>
                  <w:noProof/>
                </w:rPr>
                <w:fldChar w:fldCharType="end"/>
              </w:r>
              <w:r>
                <w:t xml:space="preserve"> | </w:t>
              </w:r>
              <w:r>
                <w:rPr>
                  <w:color w:val="7F7F7F" w:themeColor="background1" w:themeShade="7F"/>
                  <w:spacing w:val="60"/>
                </w:rPr>
                <w:t>Page</w:t>
              </w:r>
            </w:p>
          </w:sdtContent>
        </w:sdt>
      </w:tc>
    </w:tr>
  </w:tbl>
  <w:p w14:paraId="54435003" w14:textId="57F00169" w:rsidR="00222A67" w:rsidRDefault="00222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1806B" w14:textId="77777777" w:rsidR="00BC3842" w:rsidRDefault="00BC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2A0D5" w14:textId="77777777" w:rsidR="00ED298D" w:rsidRDefault="00ED298D" w:rsidP="00046F85">
      <w:pPr>
        <w:spacing w:after="0" w:line="240" w:lineRule="auto"/>
      </w:pPr>
      <w:r>
        <w:separator/>
      </w:r>
    </w:p>
  </w:footnote>
  <w:footnote w:type="continuationSeparator" w:id="0">
    <w:p w14:paraId="4763005D" w14:textId="77777777" w:rsidR="00ED298D" w:rsidRDefault="00ED298D" w:rsidP="00046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38D85" w14:textId="77777777" w:rsidR="00BC3842" w:rsidRDefault="00BC38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57DC8" w14:textId="07D2C770" w:rsidR="00726ED5" w:rsidRPr="00345D4F" w:rsidRDefault="00726ED5" w:rsidP="00726ED5">
    <w:pPr>
      <w:spacing w:after="0"/>
      <w:rPr>
        <w:rFonts w:ascii="Aptos" w:hAnsi="Aptos"/>
        <w:sz w:val="12"/>
        <w:szCs w:val="12"/>
      </w:rPr>
    </w:pPr>
  </w:p>
  <w:tbl>
    <w:tblPr>
      <w:tblStyle w:val="TableGrid"/>
      <w:tblW w:w="0" w:type="auto"/>
      <w:tblInd w:w="-5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7229"/>
      <w:gridCol w:w="1956"/>
    </w:tblGrid>
    <w:tr w:rsidR="00E17D04" w:rsidRPr="00345D4F" w14:paraId="5832D293" w14:textId="77777777" w:rsidTr="00726ED5">
      <w:trPr>
        <w:trHeight w:val="699"/>
      </w:trPr>
      <w:tc>
        <w:tcPr>
          <w:tcW w:w="1271" w:type="dxa"/>
          <w:vMerge w:val="restart"/>
        </w:tcPr>
        <w:p w14:paraId="19A74371" w14:textId="77777777" w:rsidR="00E17D04" w:rsidRPr="00345D4F" w:rsidRDefault="00E17D04" w:rsidP="00E17D04">
          <w:pPr>
            <w:rPr>
              <w:rFonts w:ascii="Aptos" w:hAnsi="Aptos"/>
              <w:sz w:val="40"/>
              <w:szCs w:val="40"/>
            </w:rPr>
          </w:pPr>
          <w:r w:rsidRPr="00345D4F">
            <w:rPr>
              <w:rFonts w:ascii="Aptos" w:hAnsi="Aptos"/>
              <w:noProof/>
            </w:rPr>
            <w:drawing>
              <wp:anchor distT="0" distB="0" distL="114300" distR="114300" simplePos="0" relativeHeight="251664384" behindDoc="0" locked="0" layoutInCell="1" allowOverlap="1" wp14:anchorId="123716C9" wp14:editId="6671C6E7">
                <wp:simplePos x="0" y="0"/>
                <wp:positionH relativeFrom="column">
                  <wp:posOffset>-6138</wp:posOffset>
                </wp:positionH>
                <wp:positionV relativeFrom="paragraph">
                  <wp:posOffset>28575</wp:posOffset>
                </wp:positionV>
                <wp:extent cx="699135" cy="759460"/>
                <wp:effectExtent l="0" t="0" r="5715" b="2540"/>
                <wp:wrapNone/>
                <wp:docPr id="1238480122" name="Picture 1238480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722554" name="Picture 82972255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135" cy="759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29" w:type="dxa"/>
          <w:vAlign w:val="bottom"/>
        </w:tcPr>
        <w:p w14:paraId="40D2FB1A" w14:textId="64B9AA47" w:rsidR="00E17D04" w:rsidRPr="00345D4F" w:rsidRDefault="00E17D04" w:rsidP="00E17D04">
          <w:pPr>
            <w:rPr>
              <w:rFonts w:ascii="Aptos" w:hAnsi="Aptos"/>
              <w:sz w:val="40"/>
              <w:szCs w:val="40"/>
            </w:rPr>
          </w:pPr>
          <w:hyperlink r:id="rId2" w:history="1">
            <w:r w:rsidRPr="001738C0">
              <w:rPr>
                <w:sz w:val="36"/>
                <w:szCs w:val="36"/>
              </w:rPr>
              <w:t>Social Welfare &amp; Development Committee</w:t>
            </w:r>
          </w:hyperlink>
        </w:p>
      </w:tc>
      <w:tc>
        <w:tcPr>
          <w:tcW w:w="1956" w:type="dxa"/>
          <w:vMerge w:val="restart"/>
          <w:vAlign w:val="bottom"/>
        </w:tcPr>
        <w:p w14:paraId="78F7DEFF" w14:textId="77777777" w:rsidR="00E17D04" w:rsidRPr="00345D4F" w:rsidRDefault="00E17D04" w:rsidP="00222A67">
          <w:pPr>
            <w:jc w:val="right"/>
            <w:rPr>
              <w:rFonts w:ascii="Aptos" w:hAnsi="Aptos"/>
              <w:sz w:val="18"/>
              <w:szCs w:val="18"/>
            </w:rPr>
          </w:pPr>
          <w:r w:rsidRPr="00345D4F">
            <w:rPr>
              <w:rFonts w:ascii="Aptos" w:hAnsi="Aptos"/>
              <w:sz w:val="18"/>
              <w:szCs w:val="18"/>
            </w:rPr>
            <w:t xml:space="preserve">666, Upper Indiranagar, </w:t>
          </w:r>
          <w:proofErr w:type="spellStart"/>
          <w:r w:rsidRPr="00345D4F">
            <w:rPr>
              <w:rFonts w:ascii="Aptos" w:hAnsi="Aptos"/>
              <w:sz w:val="18"/>
              <w:szCs w:val="18"/>
            </w:rPr>
            <w:t>Bibwewadi</w:t>
          </w:r>
          <w:proofErr w:type="spellEnd"/>
          <w:r w:rsidRPr="00345D4F">
            <w:rPr>
              <w:rFonts w:ascii="Aptos" w:hAnsi="Aptos"/>
              <w:sz w:val="18"/>
              <w:szCs w:val="18"/>
            </w:rPr>
            <w:t>, Pune, Maharashtra, INDIA - 411 037</w:t>
          </w:r>
        </w:p>
      </w:tc>
    </w:tr>
    <w:tr w:rsidR="00E17D04" w:rsidRPr="00345D4F" w14:paraId="419A7A14" w14:textId="77777777" w:rsidTr="00726ED5">
      <w:trPr>
        <w:trHeight w:val="558"/>
      </w:trPr>
      <w:tc>
        <w:tcPr>
          <w:tcW w:w="1271" w:type="dxa"/>
          <w:vMerge/>
        </w:tcPr>
        <w:p w14:paraId="30C527A5" w14:textId="77777777" w:rsidR="00E17D04" w:rsidRPr="00345D4F" w:rsidRDefault="00E17D04" w:rsidP="00E17D04">
          <w:pPr>
            <w:rPr>
              <w:rFonts w:ascii="Aptos" w:hAnsi="Aptos"/>
              <w:sz w:val="40"/>
              <w:szCs w:val="40"/>
            </w:rPr>
          </w:pPr>
        </w:p>
      </w:tc>
      <w:tc>
        <w:tcPr>
          <w:tcW w:w="7229" w:type="dxa"/>
        </w:tcPr>
        <w:p w14:paraId="168EC168" w14:textId="77777777" w:rsidR="00E17D04" w:rsidRPr="00345D4F" w:rsidRDefault="00E17D04" w:rsidP="00E17D04">
          <w:pPr>
            <w:rPr>
              <w:rFonts w:ascii="Aptos" w:hAnsi="Aptos"/>
              <w:sz w:val="24"/>
              <w:szCs w:val="24"/>
            </w:rPr>
          </w:pPr>
          <w:r w:rsidRPr="00345D4F">
            <w:rPr>
              <w:rFonts w:ascii="Aptos" w:hAnsi="Aptos"/>
              <w:sz w:val="24"/>
              <w:szCs w:val="24"/>
            </w:rPr>
            <w:t>Vishwakarma Institute of Technology, Pune</w:t>
          </w:r>
        </w:p>
      </w:tc>
      <w:tc>
        <w:tcPr>
          <w:tcW w:w="1956" w:type="dxa"/>
          <w:vMerge/>
        </w:tcPr>
        <w:p w14:paraId="7D9E6BCC" w14:textId="77777777" w:rsidR="00E17D04" w:rsidRPr="00345D4F" w:rsidRDefault="00E17D04" w:rsidP="00E17D04">
          <w:pPr>
            <w:rPr>
              <w:rFonts w:ascii="Aptos" w:hAnsi="Aptos"/>
              <w:sz w:val="24"/>
              <w:szCs w:val="24"/>
            </w:rPr>
          </w:pPr>
        </w:p>
      </w:tc>
    </w:tr>
    <w:tr w:rsidR="00F445A0" w:rsidRPr="00345D4F" w14:paraId="5E9DF9E4" w14:textId="77777777" w:rsidTr="00726ED5">
      <w:trPr>
        <w:trHeight w:val="54"/>
      </w:trPr>
      <w:tc>
        <w:tcPr>
          <w:tcW w:w="10456" w:type="dxa"/>
          <w:gridSpan w:val="3"/>
        </w:tcPr>
        <w:p w14:paraId="5E4A2C9A" w14:textId="77777777" w:rsidR="00F445A0" w:rsidRPr="00345D4F" w:rsidRDefault="00F445A0" w:rsidP="00E17D04">
          <w:pPr>
            <w:rPr>
              <w:rFonts w:ascii="Aptos" w:hAnsi="Aptos"/>
              <w:sz w:val="24"/>
              <w:szCs w:val="24"/>
            </w:rPr>
          </w:pPr>
          <w:r w:rsidRPr="00345D4F">
            <w:rPr>
              <w:rFonts w:ascii="Aptos" w:hAnsi="Aptos"/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5E87A5D" wp14:editId="32AB1196">
                    <wp:simplePos x="0" y="0"/>
                    <wp:positionH relativeFrom="column">
                      <wp:posOffset>-27247</wp:posOffset>
                    </wp:positionH>
                    <wp:positionV relativeFrom="paragraph">
                      <wp:posOffset>35502</wp:posOffset>
                    </wp:positionV>
                    <wp:extent cx="6532419" cy="55418"/>
                    <wp:effectExtent l="0" t="0" r="20955" b="20955"/>
                    <wp:wrapNone/>
                    <wp:docPr id="2105127512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2419" cy="5541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4635E3" id="Rectangle 4" o:spid="_x0000_s1026" style="position:absolute;margin-left:-2.15pt;margin-top:2.8pt;width:514.35pt;height: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" fillcolor="#4f7ac7 [3028]" strokecolor="#4472c4 [3204]" strokeweight=".5pt">
                    <v:fill color2="#416fc3 [3172]" rotate="t" colors="0 #6083cb;.5 #3e70ca;1 #2e61ba" focus="100%" type="gradient">
                      <o:fill v:ext="view" type="gradientUnscaled"/>
                    </v:fill>
                  </v:rect>
                </w:pict>
              </mc:Fallback>
            </mc:AlternateContent>
          </w:r>
        </w:p>
      </w:tc>
    </w:tr>
  </w:tbl>
  <w:p w14:paraId="6D8899E2" w14:textId="77777777" w:rsidR="00050026" w:rsidRPr="00345D4F" w:rsidRDefault="00E17D04" w:rsidP="00E17D04">
    <w:pPr>
      <w:rPr>
        <w:rFonts w:ascii="Aptos" w:hAnsi="Aptos"/>
      </w:rPr>
    </w:pPr>
    <w:r w:rsidRPr="00345D4F">
      <w:rPr>
        <w:rFonts w:ascii="Aptos" w:hAnsi="Aptos"/>
        <w:sz w:val="40"/>
        <w:szCs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A7C73" w14:textId="77777777" w:rsidR="00BC3842" w:rsidRDefault="00BC38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E88"/>
    <w:multiLevelType w:val="hybridMultilevel"/>
    <w:tmpl w:val="9766B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678D0"/>
    <w:multiLevelType w:val="hybridMultilevel"/>
    <w:tmpl w:val="4A74B4C8"/>
    <w:lvl w:ilvl="0" w:tplc="40090013">
      <w:start w:val="1"/>
      <w:numFmt w:val="upp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4140"/>
    <w:multiLevelType w:val="hybridMultilevel"/>
    <w:tmpl w:val="DC343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F78E7"/>
    <w:multiLevelType w:val="hybridMultilevel"/>
    <w:tmpl w:val="29063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353F1"/>
    <w:multiLevelType w:val="hybridMultilevel"/>
    <w:tmpl w:val="CAE2BECE"/>
    <w:lvl w:ilvl="0" w:tplc="40090013">
      <w:start w:val="1"/>
      <w:numFmt w:val="upperRoman"/>
      <w:lvlText w:val="%1."/>
      <w:lvlJc w:val="righ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14A41"/>
    <w:multiLevelType w:val="hybridMultilevel"/>
    <w:tmpl w:val="CC3C9B8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064B"/>
    <w:multiLevelType w:val="hybridMultilevel"/>
    <w:tmpl w:val="2FC60B6C"/>
    <w:lvl w:ilvl="0" w:tplc="9A344558">
      <w:start w:val="1"/>
      <w:numFmt w:val="decimal"/>
      <w:lvlText w:val="%1."/>
      <w:lvlJc w:val="left"/>
      <w:pPr>
        <w:ind w:left="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284D82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7487A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8A8AE6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B8472A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F88A1A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42D42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3A3F94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DC4C1A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6579DE"/>
    <w:multiLevelType w:val="hybridMultilevel"/>
    <w:tmpl w:val="3A8EC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B5A88"/>
    <w:multiLevelType w:val="hybridMultilevel"/>
    <w:tmpl w:val="D48EC2B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C2457"/>
    <w:multiLevelType w:val="hybridMultilevel"/>
    <w:tmpl w:val="C19E6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090059">
    <w:abstractNumId w:val="7"/>
  </w:num>
  <w:num w:numId="2" w16cid:durableId="551427717">
    <w:abstractNumId w:val="9"/>
  </w:num>
  <w:num w:numId="3" w16cid:durableId="1918829561">
    <w:abstractNumId w:val="4"/>
  </w:num>
  <w:num w:numId="4" w16cid:durableId="153374398">
    <w:abstractNumId w:val="6"/>
  </w:num>
  <w:num w:numId="5" w16cid:durableId="369574529">
    <w:abstractNumId w:val="1"/>
  </w:num>
  <w:num w:numId="6" w16cid:durableId="525565136">
    <w:abstractNumId w:val="3"/>
  </w:num>
  <w:num w:numId="7" w16cid:durableId="1885755142">
    <w:abstractNumId w:val="5"/>
  </w:num>
  <w:num w:numId="8" w16cid:durableId="835456864">
    <w:abstractNumId w:val="0"/>
  </w:num>
  <w:num w:numId="9" w16cid:durableId="1809467092">
    <w:abstractNumId w:val="8"/>
  </w:num>
  <w:num w:numId="10" w16cid:durableId="736053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3D"/>
    <w:rsid w:val="00015F6C"/>
    <w:rsid w:val="00046F85"/>
    <w:rsid w:val="00050026"/>
    <w:rsid w:val="000C4729"/>
    <w:rsid w:val="000D0A5E"/>
    <w:rsid w:val="000E5422"/>
    <w:rsid w:val="00101976"/>
    <w:rsid w:val="001340C3"/>
    <w:rsid w:val="00160F5A"/>
    <w:rsid w:val="001638C1"/>
    <w:rsid w:val="0017170C"/>
    <w:rsid w:val="001738C0"/>
    <w:rsid w:val="00187D83"/>
    <w:rsid w:val="0020633E"/>
    <w:rsid w:val="0020750A"/>
    <w:rsid w:val="00222A67"/>
    <w:rsid w:val="0025167B"/>
    <w:rsid w:val="00255741"/>
    <w:rsid w:val="00325025"/>
    <w:rsid w:val="00345D4F"/>
    <w:rsid w:val="0036792D"/>
    <w:rsid w:val="003812DE"/>
    <w:rsid w:val="00392801"/>
    <w:rsid w:val="003D3358"/>
    <w:rsid w:val="003E461B"/>
    <w:rsid w:val="00403593"/>
    <w:rsid w:val="00417423"/>
    <w:rsid w:val="00481B1A"/>
    <w:rsid w:val="004B7BFA"/>
    <w:rsid w:val="004C0D1B"/>
    <w:rsid w:val="0050472D"/>
    <w:rsid w:val="00551937"/>
    <w:rsid w:val="005A2DEA"/>
    <w:rsid w:val="005A33B6"/>
    <w:rsid w:val="005F4ECE"/>
    <w:rsid w:val="00611983"/>
    <w:rsid w:val="006257E9"/>
    <w:rsid w:val="00634E9F"/>
    <w:rsid w:val="006A6CA4"/>
    <w:rsid w:val="006C2BFF"/>
    <w:rsid w:val="006C550B"/>
    <w:rsid w:val="007211BB"/>
    <w:rsid w:val="00726ED5"/>
    <w:rsid w:val="007B3787"/>
    <w:rsid w:val="007D653D"/>
    <w:rsid w:val="00805160"/>
    <w:rsid w:val="009160DF"/>
    <w:rsid w:val="00940D52"/>
    <w:rsid w:val="00992EF1"/>
    <w:rsid w:val="009E099D"/>
    <w:rsid w:val="00A35402"/>
    <w:rsid w:val="00A35554"/>
    <w:rsid w:val="00A43781"/>
    <w:rsid w:val="00A43C73"/>
    <w:rsid w:val="00AA7D66"/>
    <w:rsid w:val="00AC33B4"/>
    <w:rsid w:val="00AE0FE4"/>
    <w:rsid w:val="00AE3960"/>
    <w:rsid w:val="00AE7A1F"/>
    <w:rsid w:val="00B648E0"/>
    <w:rsid w:val="00B727CD"/>
    <w:rsid w:val="00BB0ACF"/>
    <w:rsid w:val="00BC3842"/>
    <w:rsid w:val="00BF1E1A"/>
    <w:rsid w:val="00CC3E89"/>
    <w:rsid w:val="00CF572A"/>
    <w:rsid w:val="00D208B5"/>
    <w:rsid w:val="00D21D69"/>
    <w:rsid w:val="00D77EB5"/>
    <w:rsid w:val="00DA2389"/>
    <w:rsid w:val="00DC23DA"/>
    <w:rsid w:val="00E17D04"/>
    <w:rsid w:val="00E23BBF"/>
    <w:rsid w:val="00E262B9"/>
    <w:rsid w:val="00EB3A9E"/>
    <w:rsid w:val="00EB5AF5"/>
    <w:rsid w:val="00EC16DC"/>
    <w:rsid w:val="00EC1A57"/>
    <w:rsid w:val="00EC5097"/>
    <w:rsid w:val="00EC78A1"/>
    <w:rsid w:val="00ED298D"/>
    <w:rsid w:val="00F0163A"/>
    <w:rsid w:val="00F445A0"/>
    <w:rsid w:val="00FB1CAA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8108"/>
  <w15:chartTrackingRefBased/>
  <w15:docId w15:val="{CDC52A6A-DC37-42FD-866D-752A48E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025"/>
  </w:style>
  <w:style w:type="paragraph" w:styleId="Heading1">
    <w:name w:val="heading 1"/>
    <w:basedOn w:val="Normal"/>
    <w:next w:val="Normal"/>
    <w:link w:val="Heading1Char"/>
    <w:uiPriority w:val="9"/>
    <w:qFormat/>
    <w:rsid w:val="0005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85"/>
  </w:style>
  <w:style w:type="paragraph" w:styleId="Footer">
    <w:name w:val="footer"/>
    <w:basedOn w:val="Normal"/>
    <w:link w:val="FooterChar"/>
    <w:uiPriority w:val="99"/>
    <w:unhideWhenUsed/>
    <w:rsid w:val="00046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85"/>
  </w:style>
  <w:style w:type="character" w:customStyle="1" w:styleId="Heading1Char">
    <w:name w:val="Heading 1 Char"/>
    <w:basedOn w:val="DefaultParagraphFont"/>
    <w:link w:val="Heading1"/>
    <w:uiPriority w:val="9"/>
    <w:rsid w:val="00050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0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0026"/>
    <w:pPr>
      <w:spacing w:after="0" w:line="240" w:lineRule="auto"/>
    </w:pPr>
  </w:style>
  <w:style w:type="table" w:styleId="TableGrid">
    <w:name w:val="Table Grid"/>
    <w:basedOn w:val="TableNormal"/>
    <w:uiPriority w:val="39"/>
    <w:rsid w:val="00E17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A6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22A67"/>
    <w:rPr>
      <w:b/>
      <w:bCs/>
    </w:rPr>
  </w:style>
  <w:style w:type="paragraph" w:styleId="ListParagraph">
    <w:name w:val="List Paragraph"/>
    <w:basedOn w:val="Normal"/>
    <w:uiPriority w:val="34"/>
    <w:qFormat/>
    <w:rsid w:val="004B7B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3BB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D0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6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160D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F572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7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170C"/>
    <w:rPr>
      <w:rFonts w:eastAsiaTheme="minorEastAsia"/>
      <w:color w:val="5A5A5A" w:themeColor="text1" w:themeTint="A5"/>
      <w:spacing w:val="15"/>
    </w:rPr>
  </w:style>
  <w:style w:type="paragraph" w:styleId="Index1">
    <w:name w:val="index 1"/>
    <w:aliases w:val="swd_index"/>
    <w:basedOn w:val="Normal"/>
    <w:next w:val="Normal"/>
    <w:link w:val="Index1Char"/>
    <w:autoRedefine/>
    <w:uiPriority w:val="99"/>
    <w:semiHidden/>
    <w:unhideWhenUsed/>
    <w:qFormat/>
    <w:rsid w:val="003E461B"/>
    <w:pPr>
      <w:spacing w:after="0" w:line="240" w:lineRule="auto"/>
      <w:ind w:left="220" w:hanging="220"/>
    </w:pPr>
    <w:rPr>
      <w:rFonts w:ascii="Aptos Display" w:hAnsi="Aptos Display"/>
      <w:color w:val="4472C4" w:themeColor="accent1"/>
      <w:sz w:val="40"/>
    </w:rPr>
  </w:style>
  <w:style w:type="character" w:customStyle="1" w:styleId="Index1Char">
    <w:name w:val="Index 1 Char"/>
    <w:aliases w:val="swd_index Char"/>
    <w:basedOn w:val="DefaultParagraphFont"/>
    <w:link w:val="Index1"/>
    <w:uiPriority w:val="99"/>
    <w:semiHidden/>
    <w:rsid w:val="003E461B"/>
    <w:rPr>
      <w:rFonts w:ascii="Aptos Display" w:hAnsi="Aptos Display"/>
      <w:color w:val="4472C4" w:themeColor="accent1"/>
      <w:sz w:val="40"/>
    </w:rPr>
  </w:style>
  <w:style w:type="paragraph" w:styleId="NormalWeb">
    <w:name w:val="Normal (Web)"/>
    <w:basedOn w:val="Normal"/>
    <w:uiPriority w:val="99"/>
    <w:semiHidden/>
    <w:unhideWhenUsed/>
    <w:rsid w:val="00AE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8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t.edu/" TargetMode="External"/><Relationship Id="rId13" Type="http://schemas.openxmlformats.org/officeDocument/2006/relationships/hyperlink" Target="https://www.vit.edu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swd.vit.edu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maps.app.goo.gl/eJWkVq9EVfXSCZTZ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10" Type="http://schemas.openxmlformats.org/officeDocument/2006/relationships/hyperlink" Target="https://swd.vit.edu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#Index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wd.vit.edu/" TargetMode="External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VITsw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E42DB-D2B7-4599-ABF4-2393646A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VITswd_Template</Template>
  <TotalTime>63</TotalTime>
  <Pages>8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SRUSHTI MANE</cp:lastModifiedBy>
  <cp:revision>4</cp:revision>
  <cp:lastPrinted>2023-10-25T08:47:00Z</cp:lastPrinted>
  <dcterms:created xsi:type="dcterms:W3CDTF">2024-08-11T10:10:00Z</dcterms:created>
  <dcterms:modified xsi:type="dcterms:W3CDTF">2025-03-30T13:04:00Z</dcterms:modified>
</cp:coreProperties>
</file>